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B6A23" w14:textId="77777777" w:rsidR="005E36C1" w:rsidRDefault="005E36C1" w:rsidP="00F94C69">
      <w:pPr>
        <w:pStyle w:val="Title"/>
        <w:rPr>
          <w:sz w:val="48"/>
        </w:rPr>
      </w:pPr>
    </w:p>
    <w:p w14:paraId="4193AF76" w14:textId="77777777" w:rsidR="005E36C1" w:rsidRDefault="005E36C1" w:rsidP="00F94C69">
      <w:pPr>
        <w:pStyle w:val="Title"/>
        <w:rPr>
          <w:sz w:val="48"/>
        </w:rPr>
      </w:pPr>
    </w:p>
    <w:p w14:paraId="59BF072D" w14:textId="77777777" w:rsidR="005E36C1" w:rsidRDefault="005E36C1" w:rsidP="00F94C69">
      <w:pPr>
        <w:pStyle w:val="Title"/>
        <w:rPr>
          <w:sz w:val="48"/>
        </w:rPr>
      </w:pPr>
    </w:p>
    <w:p w14:paraId="108323DD" w14:textId="77777777" w:rsidR="005E36C1" w:rsidRDefault="005E36C1" w:rsidP="00F94C69">
      <w:pPr>
        <w:pStyle w:val="Title"/>
        <w:rPr>
          <w:sz w:val="48"/>
        </w:rPr>
      </w:pPr>
    </w:p>
    <w:p w14:paraId="120398F3" w14:textId="77777777" w:rsidR="005E36C1" w:rsidRDefault="005E36C1" w:rsidP="00F94C69">
      <w:pPr>
        <w:pStyle w:val="Title"/>
        <w:rPr>
          <w:sz w:val="48"/>
        </w:rPr>
      </w:pPr>
    </w:p>
    <w:p w14:paraId="2F0F5694" w14:textId="77777777" w:rsidR="005E36C1" w:rsidRDefault="005E36C1" w:rsidP="00C21622">
      <w:pPr>
        <w:pStyle w:val="Title"/>
        <w:jc w:val="center"/>
        <w:rPr>
          <w:sz w:val="48"/>
        </w:rPr>
      </w:pPr>
    </w:p>
    <w:p w14:paraId="7A793D5C" w14:textId="77777777" w:rsidR="00F94C69" w:rsidRPr="00E1030C" w:rsidRDefault="00524A7A" w:rsidP="00C21622">
      <w:pPr>
        <w:pStyle w:val="Title"/>
        <w:jc w:val="center"/>
      </w:pPr>
      <w:r>
        <w:rPr>
          <w:sz w:val="48"/>
        </w:rPr>
        <w:t xml:space="preserve">Test </w:t>
      </w:r>
      <w:r w:rsidR="007C688E">
        <w:rPr>
          <w:sz w:val="48"/>
        </w:rPr>
        <w:t>Report</w:t>
      </w:r>
    </w:p>
    <w:p w14:paraId="1833EB36" w14:textId="77777777" w:rsidR="00F94C69" w:rsidRDefault="00F94C69" w:rsidP="000E396A"/>
    <w:p w14:paraId="1AD3229A" w14:textId="77777777" w:rsidR="00312DEC" w:rsidRDefault="00312DEC" w:rsidP="000E396A"/>
    <w:p w14:paraId="30E33953" w14:textId="77777777" w:rsidR="00312DEC" w:rsidRDefault="00312DEC" w:rsidP="000E396A"/>
    <w:p w14:paraId="181AF4A7" w14:textId="77777777" w:rsidR="00F94C69" w:rsidRDefault="00F94C69" w:rsidP="000E396A"/>
    <w:p w14:paraId="5D2879CA" w14:textId="77777777" w:rsidR="00F94C69" w:rsidRDefault="00F94C69" w:rsidP="000E396A"/>
    <w:p w14:paraId="74D53364" w14:textId="2E407116" w:rsidR="00312DEC" w:rsidRDefault="00312DEC" w:rsidP="005E36C1">
      <w:pPr>
        <w:pStyle w:val="Body"/>
        <w:tabs>
          <w:tab w:val="right" w:pos="1418"/>
          <w:tab w:val="left" w:pos="1474"/>
        </w:tabs>
      </w:pPr>
      <w:r>
        <w:t>Project Name:</w:t>
      </w:r>
      <w:r>
        <w:tab/>
      </w:r>
      <w:r w:rsidR="00E06A87">
        <w:rPr>
          <w:b/>
        </w:rPr>
        <w:t>Darwin.md</w:t>
      </w:r>
    </w:p>
    <w:p w14:paraId="32216A95" w14:textId="304DC3CA" w:rsidR="00245573" w:rsidRDefault="005E36C1" w:rsidP="00245573">
      <w:pPr>
        <w:pStyle w:val="Body"/>
        <w:rPr>
          <w:color w:val="0070C0"/>
          <w:lang w:val="fr-FR"/>
        </w:rPr>
      </w:pPr>
      <w:r>
        <w:rPr>
          <w:lang w:val="fr-FR"/>
        </w:rPr>
        <w:t>D</w:t>
      </w:r>
      <w:r w:rsidR="00245573" w:rsidRPr="00AE2F3B">
        <w:rPr>
          <w:lang w:val="fr-FR"/>
        </w:rPr>
        <w:t xml:space="preserve">ocument </w:t>
      </w:r>
      <w:proofErr w:type="gramStart"/>
      <w:r w:rsidR="00245573" w:rsidRPr="00AE2F3B">
        <w:rPr>
          <w:lang w:val="fr-FR"/>
        </w:rPr>
        <w:t>Date:</w:t>
      </w:r>
      <w:proofErr w:type="gramEnd"/>
      <w:r w:rsidR="00245573" w:rsidRPr="00AE2F3B">
        <w:rPr>
          <w:lang w:val="fr-FR"/>
        </w:rPr>
        <w:t xml:space="preserve"> </w:t>
      </w:r>
      <w:r w:rsidR="00275C38" w:rsidRPr="00C21622">
        <w:rPr>
          <w:color w:val="auto"/>
          <w:lang w:val="fr-FR"/>
        </w:rPr>
        <w:t>20</w:t>
      </w:r>
      <w:r w:rsidR="00E06A87">
        <w:rPr>
          <w:color w:val="auto"/>
          <w:lang w:val="fr-FR"/>
        </w:rPr>
        <w:t>23</w:t>
      </w:r>
      <w:r w:rsidR="00245573" w:rsidRPr="00C21622">
        <w:rPr>
          <w:color w:val="auto"/>
          <w:lang w:val="fr-FR"/>
        </w:rPr>
        <w:t>.</w:t>
      </w:r>
      <w:r w:rsidR="00E06A87">
        <w:rPr>
          <w:color w:val="auto"/>
          <w:lang w:val="fr-FR"/>
        </w:rPr>
        <w:t>06</w:t>
      </w:r>
      <w:r w:rsidR="00275C38" w:rsidRPr="00C21622">
        <w:rPr>
          <w:color w:val="auto"/>
          <w:lang w:val="fr-FR"/>
        </w:rPr>
        <w:t>.</w:t>
      </w:r>
      <w:r w:rsidR="00E06A87">
        <w:rPr>
          <w:color w:val="auto"/>
          <w:lang w:val="fr-FR"/>
        </w:rPr>
        <w:t>19</w:t>
      </w:r>
    </w:p>
    <w:p w14:paraId="47029525" w14:textId="77777777" w:rsidR="005E36C1" w:rsidRDefault="005E36C1">
      <w:pPr>
        <w:spacing w:before="0" w:line="260" w:lineRule="exact"/>
        <w:rPr>
          <w:color w:val="0070C0"/>
          <w:sz w:val="18"/>
          <w:szCs w:val="20"/>
          <w:lang w:val="fr-FR"/>
        </w:rPr>
      </w:pPr>
      <w:r>
        <w:rPr>
          <w:color w:val="0070C0"/>
          <w:lang w:val="fr-FR"/>
        </w:rPr>
        <w:br w:type="page"/>
      </w:r>
    </w:p>
    <w:p w14:paraId="49207D10" w14:textId="77777777" w:rsidR="005E36C1" w:rsidRPr="00AE2F3B" w:rsidRDefault="005E36C1" w:rsidP="00245573">
      <w:pPr>
        <w:pStyle w:val="Body"/>
        <w:rPr>
          <w:lang w:val="fr-FR"/>
        </w:rPr>
      </w:pPr>
    </w:p>
    <w:p w14:paraId="7E6AB9BB" w14:textId="77777777" w:rsidR="00CB63DB" w:rsidRDefault="00176BC9" w:rsidP="00334EB6">
      <w:pPr>
        <w:pStyle w:val="Tableofcontents0"/>
        <w:rPr>
          <w:noProof/>
        </w:rPr>
      </w:pPr>
      <w:bookmarkStart w:id="0" w:name="_Toc338421789"/>
      <w:bookmarkStart w:id="1" w:name="_Toc338421826"/>
      <w:r w:rsidRPr="008E634A">
        <w:t>Table of Contents</w:t>
      </w:r>
      <w:bookmarkEnd w:id="0"/>
      <w:bookmarkEnd w:id="1"/>
      <w:r w:rsidR="00334EB6">
        <w:rPr>
          <w:b/>
          <w:bCs/>
          <w:caps/>
        </w:rPr>
        <w:fldChar w:fldCharType="begin"/>
      </w:r>
      <w:r w:rsidR="00334EB6">
        <w:rPr>
          <w:b/>
          <w:bCs/>
          <w:caps/>
        </w:rPr>
        <w:instrText xml:space="preserve"> TOC \o "1-6" </w:instrText>
      </w:r>
      <w:r w:rsidR="00334EB6">
        <w:rPr>
          <w:b/>
          <w:bCs/>
          <w:caps/>
        </w:rPr>
        <w:fldChar w:fldCharType="separate"/>
      </w:r>
    </w:p>
    <w:p w14:paraId="5F6442DA" w14:textId="77777777" w:rsidR="00CB63DB" w:rsidRDefault="00CB63DB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Testing Scope</w:t>
      </w:r>
      <w:r>
        <w:tab/>
      </w:r>
      <w:r>
        <w:fldChar w:fldCharType="begin"/>
      </w:r>
      <w:r>
        <w:instrText xml:space="preserve"> PAGEREF _Toc465718303 \h </w:instrText>
      </w:r>
      <w:r>
        <w:fldChar w:fldCharType="separate"/>
      </w:r>
      <w:r w:rsidR="00007CA6">
        <w:t>4</w:t>
      </w:r>
      <w:r>
        <w:fldChar w:fldCharType="end"/>
      </w:r>
    </w:p>
    <w:p w14:paraId="24659211" w14:textId="77777777"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1.1.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Test Environment</w:t>
      </w:r>
      <w:r>
        <w:tab/>
      </w:r>
      <w:r>
        <w:fldChar w:fldCharType="begin"/>
      </w:r>
      <w:r>
        <w:instrText xml:space="preserve"> PAGEREF _Toc465718304 \h </w:instrText>
      </w:r>
      <w:r>
        <w:fldChar w:fldCharType="separate"/>
      </w:r>
      <w:r w:rsidR="00007CA6">
        <w:t>4</w:t>
      </w:r>
      <w:r>
        <w:fldChar w:fldCharType="end"/>
      </w:r>
    </w:p>
    <w:p w14:paraId="67A16D17" w14:textId="77777777"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1.2.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Testing Team</w:t>
      </w:r>
      <w:r>
        <w:tab/>
      </w:r>
      <w:r>
        <w:fldChar w:fldCharType="begin"/>
      </w:r>
      <w:r>
        <w:instrText xml:space="preserve"> PAGEREF _Toc465718305 \h </w:instrText>
      </w:r>
      <w:r>
        <w:fldChar w:fldCharType="separate"/>
      </w:r>
      <w:r w:rsidR="00007CA6">
        <w:t>4</w:t>
      </w:r>
      <w:r>
        <w:fldChar w:fldCharType="end"/>
      </w:r>
    </w:p>
    <w:p w14:paraId="36E3002B" w14:textId="77777777" w:rsidR="00CB63DB" w:rsidRDefault="00CB63DB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Test Results</w:t>
      </w:r>
      <w:r>
        <w:tab/>
      </w:r>
      <w:r>
        <w:fldChar w:fldCharType="begin"/>
      </w:r>
      <w:r>
        <w:instrText xml:space="preserve"> PAGEREF _Toc465718306 \h </w:instrText>
      </w:r>
      <w:r>
        <w:fldChar w:fldCharType="separate"/>
      </w:r>
      <w:r w:rsidR="00007CA6">
        <w:t>5</w:t>
      </w:r>
      <w:r>
        <w:fldChar w:fldCharType="end"/>
      </w:r>
    </w:p>
    <w:p w14:paraId="3D8A5247" w14:textId="77777777"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1.3.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Executed Test Cases</w:t>
      </w:r>
      <w:r>
        <w:tab/>
      </w:r>
      <w:r>
        <w:fldChar w:fldCharType="begin"/>
      </w:r>
      <w:r>
        <w:instrText xml:space="preserve"> PAGEREF _Toc465718307 \h </w:instrText>
      </w:r>
      <w:r>
        <w:fldChar w:fldCharType="separate"/>
      </w:r>
      <w:r w:rsidR="00007CA6">
        <w:t>5</w:t>
      </w:r>
      <w:r>
        <w:fldChar w:fldCharType="end"/>
      </w:r>
    </w:p>
    <w:p w14:paraId="7E8353C4" w14:textId="77777777"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1.4.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Exploratory testing</w:t>
      </w:r>
      <w:r>
        <w:tab/>
      </w:r>
      <w:r>
        <w:fldChar w:fldCharType="begin"/>
      </w:r>
      <w:r>
        <w:instrText xml:space="preserve"> PAGEREF _Toc465718308 \h </w:instrText>
      </w:r>
      <w:r>
        <w:fldChar w:fldCharType="separate"/>
      </w:r>
      <w:r w:rsidR="00007CA6">
        <w:t>5</w:t>
      </w:r>
      <w:r>
        <w:fldChar w:fldCharType="end"/>
      </w:r>
    </w:p>
    <w:p w14:paraId="0F318E93" w14:textId="77777777" w:rsidR="00CB63DB" w:rsidRDefault="00CB63DB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Defects</w:t>
      </w:r>
      <w:r>
        <w:tab/>
      </w:r>
      <w:r>
        <w:fldChar w:fldCharType="begin"/>
      </w:r>
      <w:r>
        <w:instrText xml:space="preserve"> PAGEREF _Toc465718309 \h </w:instrText>
      </w:r>
      <w:r>
        <w:fldChar w:fldCharType="separate"/>
      </w:r>
      <w:r w:rsidR="00007CA6">
        <w:t>6</w:t>
      </w:r>
      <w:r>
        <w:fldChar w:fldCharType="end"/>
      </w:r>
    </w:p>
    <w:p w14:paraId="7B37675A" w14:textId="77777777"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1.5.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New defects</w:t>
      </w:r>
      <w:r>
        <w:tab/>
      </w:r>
      <w:r>
        <w:fldChar w:fldCharType="begin"/>
      </w:r>
      <w:r>
        <w:instrText xml:space="preserve"> PAGEREF _Toc465718310 \h </w:instrText>
      </w:r>
      <w:r>
        <w:fldChar w:fldCharType="separate"/>
      </w:r>
      <w:r w:rsidR="00007CA6">
        <w:t>6</w:t>
      </w:r>
      <w:r>
        <w:fldChar w:fldCharType="end"/>
      </w:r>
    </w:p>
    <w:p w14:paraId="1784F29D" w14:textId="77777777"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1.6.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Validated bugs</w:t>
      </w:r>
      <w:r>
        <w:tab/>
      </w:r>
      <w:r>
        <w:fldChar w:fldCharType="begin"/>
      </w:r>
      <w:r>
        <w:instrText xml:space="preserve"> PAGEREF _Toc465718311 \h </w:instrText>
      </w:r>
      <w:r>
        <w:fldChar w:fldCharType="separate"/>
      </w:r>
      <w:r w:rsidR="00007CA6">
        <w:t>7</w:t>
      </w:r>
      <w:r>
        <w:fldChar w:fldCharType="end"/>
      </w:r>
    </w:p>
    <w:p w14:paraId="625C41BB" w14:textId="77777777"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1.7.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Old bugs still open</w:t>
      </w:r>
      <w:r>
        <w:tab/>
      </w:r>
      <w:r>
        <w:fldChar w:fldCharType="begin"/>
      </w:r>
      <w:r>
        <w:instrText xml:space="preserve"> PAGEREF _Toc465718312 \h </w:instrText>
      </w:r>
      <w:r>
        <w:fldChar w:fldCharType="separate"/>
      </w:r>
      <w:r w:rsidR="00007CA6">
        <w:t>7</w:t>
      </w:r>
      <w:r>
        <w:fldChar w:fldCharType="end"/>
      </w:r>
    </w:p>
    <w:p w14:paraId="085294D4" w14:textId="77777777" w:rsidR="00CB63DB" w:rsidRDefault="00CB63DB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Conclusions</w:t>
      </w:r>
      <w:r>
        <w:tab/>
      </w:r>
      <w:r>
        <w:fldChar w:fldCharType="begin"/>
      </w:r>
      <w:r>
        <w:instrText xml:space="preserve"> PAGEREF _Toc465718313 \h </w:instrText>
      </w:r>
      <w:r>
        <w:fldChar w:fldCharType="separate"/>
      </w:r>
      <w:r w:rsidR="00007CA6">
        <w:t>8</w:t>
      </w:r>
      <w:r>
        <w:fldChar w:fldCharType="end"/>
      </w:r>
    </w:p>
    <w:p w14:paraId="63244016" w14:textId="77777777" w:rsidR="00F94C69" w:rsidRPr="0048624E" w:rsidRDefault="00334EB6" w:rsidP="001C3F82">
      <w:pPr>
        <w:pStyle w:val="InfoParagraph1"/>
      </w:pPr>
      <w:r>
        <w:rPr>
          <w:b/>
          <w:bCs/>
          <w:caps/>
        </w:rPr>
        <w:fldChar w:fldCharType="end"/>
      </w:r>
      <w:r w:rsidR="00281AAC">
        <w:br w:type="page"/>
      </w:r>
      <w:bookmarkStart w:id="2" w:name="_Toc381091466"/>
    </w:p>
    <w:p w14:paraId="00BB793E" w14:textId="77777777" w:rsidR="007C688E" w:rsidRDefault="007C688E" w:rsidP="00822D78">
      <w:pPr>
        <w:pStyle w:val="Heading1"/>
      </w:pPr>
      <w:bookmarkStart w:id="3" w:name="_Toc302146247"/>
      <w:bookmarkStart w:id="4" w:name="_Toc465718303"/>
      <w:bookmarkStart w:id="5" w:name="_Toc440274109"/>
      <w:r>
        <w:lastRenderedPageBreak/>
        <w:t>Testing Scope</w:t>
      </w:r>
      <w:bookmarkEnd w:id="3"/>
      <w:bookmarkEnd w:id="4"/>
    </w:p>
    <w:p w14:paraId="3326EC8E" w14:textId="77777777" w:rsidR="00822D78" w:rsidRPr="00822D78" w:rsidRDefault="00822D78" w:rsidP="00822D78">
      <w:pPr>
        <w:pStyle w:val="Body"/>
      </w:pPr>
    </w:p>
    <w:tbl>
      <w:tblPr>
        <w:tblStyle w:val="TableGrid"/>
        <w:tblW w:w="9357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1890"/>
        <w:gridCol w:w="2070"/>
        <w:gridCol w:w="2517"/>
      </w:tblGrid>
      <w:tr w:rsidR="00822D78" w:rsidRPr="00931529" w14:paraId="2DA36B29" w14:textId="77777777" w:rsidTr="00822D78">
        <w:trPr>
          <w:trHeight w:val="500"/>
          <w:tblHeader/>
        </w:trPr>
        <w:tc>
          <w:tcPr>
            <w:tcW w:w="2880" w:type="dxa"/>
            <w:shd w:val="clear" w:color="auto" w:fill="F2F2F2" w:themeFill="background1" w:themeFillShade="F2"/>
            <w:vAlign w:val="bottom"/>
          </w:tcPr>
          <w:p w14:paraId="774DE3CB" w14:textId="77777777" w:rsidR="00822D78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Product/Feature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bottom"/>
          </w:tcPr>
          <w:p w14:paraId="0228D0C8" w14:textId="77777777" w:rsidR="00822D78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Period</w:t>
            </w:r>
          </w:p>
        </w:tc>
        <w:tc>
          <w:tcPr>
            <w:tcW w:w="2070" w:type="dxa"/>
            <w:shd w:val="clear" w:color="auto" w:fill="F2F2F2" w:themeFill="background1" w:themeFillShade="F2"/>
            <w:vAlign w:val="bottom"/>
          </w:tcPr>
          <w:p w14:paraId="72DE4545" w14:textId="77777777" w:rsidR="00822D78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Tested Builds</w:t>
            </w:r>
          </w:p>
        </w:tc>
        <w:tc>
          <w:tcPr>
            <w:tcW w:w="2517" w:type="dxa"/>
            <w:shd w:val="clear" w:color="auto" w:fill="F2F2F2" w:themeFill="background1" w:themeFillShade="F2"/>
          </w:tcPr>
          <w:p w14:paraId="5414663F" w14:textId="77777777" w:rsidR="00822D78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</w:t>
            </w:r>
            <w:r w:rsidR="00F441D2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loyment Date</w:t>
            </w:r>
          </w:p>
        </w:tc>
      </w:tr>
      <w:tr w:rsidR="00822D78" w:rsidRPr="00931529" w14:paraId="1BB46614" w14:textId="77777777" w:rsidTr="00822D78">
        <w:trPr>
          <w:trHeight w:val="500"/>
        </w:trPr>
        <w:tc>
          <w:tcPr>
            <w:tcW w:w="2880" w:type="dxa"/>
          </w:tcPr>
          <w:p w14:paraId="7152C96D" w14:textId="637AA2DE" w:rsidR="00822D78" w:rsidRPr="003C49E7" w:rsidRDefault="00C9452A" w:rsidP="00C9452A">
            <w:pPr>
              <w:pStyle w:val="InfoParagraph1"/>
              <w:rPr>
                <w:b/>
                <w:color w:val="auto"/>
              </w:rPr>
            </w:pPr>
            <w:r>
              <w:rPr>
                <w:b/>
                <w:color w:val="auto"/>
              </w:rPr>
              <w:t>E</w:t>
            </w:r>
            <w:r w:rsidR="003C49E7">
              <w:rPr>
                <w:b/>
                <w:noProof/>
                <w:color w:val="auto"/>
              </w:rPr>
              <w:t>-</w:t>
            </w:r>
            <w:r w:rsidR="005B13DE" w:rsidRPr="003C49E7">
              <w:rPr>
                <w:b/>
                <w:noProof/>
                <w:color w:val="auto"/>
              </w:rPr>
              <w:t>commerce</w:t>
            </w:r>
            <w:r w:rsidR="00510711" w:rsidRPr="003C49E7">
              <w:rPr>
                <w:b/>
                <w:color w:val="auto"/>
              </w:rPr>
              <w:t xml:space="preserve"> </w:t>
            </w:r>
            <w:r>
              <w:rPr>
                <w:b/>
                <w:color w:val="auto"/>
              </w:rPr>
              <w:t xml:space="preserve">merchant, </w:t>
            </w:r>
            <w:r w:rsidR="006B5B3A">
              <w:rPr>
                <w:b/>
                <w:color w:val="auto"/>
              </w:rPr>
              <w:t>tech</w:t>
            </w:r>
            <w:r w:rsidR="00510711" w:rsidRPr="003C49E7">
              <w:rPr>
                <w:b/>
                <w:color w:val="auto"/>
              </w:rPr>
              <w:t xml:space="preserve"> </w:t>
            </w:r>
            <w:r w:rsidR="00192B87" w:rsidRPr="003C49E7">
              <w:rPr>
                <w:b/>
                <w:color w:val="auto"/>
              </w:rPr>
              <w:t>retailer,</w:t>
            </w:r>
            <w:r w:rsidR="00510711" w:rsidRPr="003C49E7">
              <w:rPr>
                <w:b/>
                <w:color w:val="auto"/>
              </w:rPr>
              <w:t xml:space="preserve"> with </w:t>
            </w:r>
            <w:r w:rsidR="006B5B3A">
              <w:rPr>
                <w:b/>
                <w:color w:val="auto"/>
              </w:rPr>
              <w:t>national</w:t>
            </w:r>
            <w:r w:rsidR="00510711" w:rsidRPr="003C49E7">
              <w:rPr>
                <w:b/>
                <w:color w:val="auto"/>
              </w:rPr>
              <w:t xml:space="preserve"> delivery</w:t>
            </w:r>
          </w:p>
        </w:tc>
        <w:tc>
          <w:tcPr>
            <w:tcW w:w="1890" w:type="dxa"/>
          </w:tcPr>
          <w:p w14:paraId="10064A05" w14:textId="3221F877" w:rsidR="00822D78" w:rsidRPr="003C49E7" w:rsidRDefault="005B13DE" w:rsidP="00CA72D7">
            <w:pPr>
              <w:pStyle w:val="InfoParagraph1"/>
              <w:rPr>
                <w:b/>
                <w:color w:val="auto"/>
              </w:rPr>
            </w:pPr>
            <w:r w:rsidRPr="003C49E7">
              <w:rPr>
                <w:b/>
                <w:color w:val="auto"/>
              </w:rPr>
              <w:t>20</w:t>
            </w:r>
            <w:r w:rsidR="004733B3">
              <w:rPr>
                <w:b/>
                <w:color w:val="auto"/>
              </w:rPr>
              <w:t>23</w:t>
            </w:r>
            <w:r w:rsidRPr="003C49E7">
              <w:rPr>
                <w:b/>
                <w:color w:val="auto"/>
              </w:rPr>
              <w:t>.</w:t>
            </w:r>
            <w:r w:rsidR="004733B3">
              <w:rPr>
                <w:b/>
                <w:color w:val="auto"/>
              </w:rPr>
              <w:t>06</w:t>
            </w:r>
            <w:r w:rsidRPr="003C49E7">
              <w:rPr>
                <w:b/>
                <w:color w:val="auto"/>
              </w:rPr>
              <w:t>.</w:t>
            </w:r>
            <w:r w:rsidR="004733B3">
              <w:rPr>
                <w:b/>
                <w:color w:val="auto"/>
              </w:rPr>
              <w:t>01</w:t>
            </w:r>
            <w:r w:rsidRPr="003C49E7">
              <w:rPr>
                <w:b/>
                <w:color w:val="auto"/>
              </w:rPr>
              <w:t xml:space="preserve"> – 20</w:t>
            </w:r>
            <w:r w:rsidR="004733B3">
              <w:rPr>
                <w:b/>
                <w:color w:val="auto"/>
              </w:rPr>
              <w:t>23</w:t>
            </w:r>
            <w:r w:rsidRPr="003C49E7">
              <w:rPr>
                <w:b/>
                <w:color w:val="auto"/>
              </w:rPr>
              <w:t>.</w:t>
            </w:r>
            <w:r w:rsidR="004733B3">
              <w:rPr>
                <w:b/>
                <w:color w:val="auto"/>
              </w:rPr>
              <w:t>06</w:t>
            </w:r>
            <w:r w:rsidRPr="003C49E7">
              <w:rPr>
                <w:b/>
                <w:color w:val="auto"/>
              </w:rPr>
              <w:t>.3</w:t>
            </w:r>
            <w:r w:rsidR="00774AAC">
              <w:rPr>
                <w:b/>
                <w:color w:val="auto"/>
              </w:rPr>
              <w:t>1</w:t>
            </w:r>
          </w:p>
        </w:tc>
        <w:tc>
          <w:tcPr>
            <w:tcW w:w="2070" w:type="dxa"/>
          </w:tcPr>
          <w:p w14:paraId="5C525930" w14:textId="42E2E20E" w:rsidR="00822D78" w:rsidRPr="003C49E7" w:rsidRDefault="005B13DE" w:rsidP="00CA72D7">
            <w:pPr>
              <w:pStyle w:val="InfoParagraph1"/>
              <w:rPr>
                <w:b/>
                <w:color w:val="auto"/>
              </w:rPr>
            </w:pPr>
            <w:r w:rsidRPr="003C49E7">
              <w:rPr>
                <w:b/>
                <w:color w:val="auto"/>
              </w:rPr>
              <w:t>1.</w:t>
            </w:r>
            <w:r w:rsidR="00EF3131">
              <w:rPr>
                <w:b/>
                <w:color w:val="auto"/>
              </w:rPr>
              <w:t>0</w:t>
            </w:r>
          </w:p>
        </w:tc>
        <w:tc>
          <w:tcPr>
            <w:tcW w:w="2517" w:type="dxa"/>
          </w:tcPr>
          <w:p w14:paraId="5E346931" w14:textId="68ED8EC9" w:rsidR="00822D78" w:rsidRPr="003C49E7" w:rsidRDefault="00EF3131" w:rsidP="00CA72D7">
            <w:pPr>
              <w:pStyle w:val="InfoParagraph1"/>
              <w:rPr>
                <w:b/>
                <w:color w:val="auto"/>
              </w:rPr>
            </w:pPr>
            <w:r>
              <w:rPr>
                <w:b/>
                <w:color w:val="auto"/>
              </w:rPr>
              <w:t>2023.06.19</w:t>
            </w:r>
          </w:p>
        </w:tc>
      </w:tr>
      <w:tr w:rsidR="00510711" w:rsidRPr="00931529" w14:paraId="2AF8DB74" w14:textId="77777777" w:rsidTr="00500036">
        <w:trPr>
          <w:trHeight w:val="604"/>
        </w:trPr>
        <w:tc>
          <w:tcPr>
            <w:tcW w:w="2880" w:type="dxa"/>
          </w:tcPr>
          <w:p w14:paraId="72BCC89B" w14:textId="45AEC7A5" w:rsidR="00510711" w:rsidRDefault="006F59C5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</w:t>
            </w:r>
          </w:p>
        </w:tc>
        <w:tc>
          <w:tcPr>
            <w:tcW w:w="1890" w:type="dxa"/>
          </w:tcPr>
          <w:p w14:paraId="4F68DD1E" w14:textId="77777777" w:rsidR="00510711" w:rsidRDefault="00510711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04F796A7" w14:textId="77777777"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14:paraId="295B3479" w14:textId="77777777"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</w:tr>
      <w:tr w:rsidR="00822D78" w:rsidRPr="00931529" w14:paraId="6B99CC4A" w14:textId="77777777" w:rsidTr="00822D78">
        <w:trPr>
          <w:trHeight w:val="500"/>
        </w:trPr>
        <w:tc>
          <w:tcPr>
            <w:tcW w:w="2880" w:type="dxa"/>
          </w:tcPr>
          <w:p w14:paraId="2807AE49" w14:textId="5FB85C67" w:rsidR="00822D78" w:rsidRDefault="006F59C5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 comparison</w:t>
            </w:r>
          </w:p>
        </w:tc>
        <w:tc>
          <w:tcPr>
            <w:tcW w:w="1890" w:type="dxa"/>
          </w:tcPr>
          <w:p w14:paraId="49B5E263" w14:textId="77777777" w:rsidR="00822D78" w:rsidRDefault="00822D78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61BACED3" w14:textId="77777777" w:rsidR="00822D78" w:rsidRPr="00931529" w:rsidRDefault="00822D78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14:paraId="569D4CD8" w14:textId="77777777" w:rsidR="00822D78" w:rsidRPr="00931529" w:rsidRDefault="00822D78" w:rsidP="00CA72D7">
            <w:pPr>
              <w:rPr>
                <w:sz w:val="18"/>
                <w:szCs w:val="18"/>
              </w:rPr>
            </w:pPr>
          </w:p>
        </w:tc>
      </w:tr>
      <w:tr w:rsidR="00822D78" w:rsidRPr="00931529" w14:paraId="0FEFDF6F" w14:textId="77777777" w:rsidTr="00822D78">
        <w:trPr>
          <w:trHeight w:val="500"/>
        </w:trPr>
        <w:tc>
          <w:tcPr>
            <w:tcW w:w="2880" w:type="dxa"/>
          </w:tcPr>
          <w:p w14:paraId="063F1A36" w14:textId="385AECF9" w:rsidR="00822D78" w:rsidRPr="00931529" w:rsidRDefault="006F59C5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Favourites</w:t>
            </w:r>
          </w:p>
        </w:tc>
        <w:tc>
          <w:tcPr>
            <w:tcW w:w="1890" w:type="dxa"/>
          </w:tcPr>
          <w:p w14:paraId="3DDD4FAD" w14:textId="77777777" w:rsidR="00822D78" w:rsidRPr="00931529" w:rsidRDefault="00822D78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6E467351" w14:textId="77777777" w:rsidR="00822D78" w:rsidRPr="00931529" w:rsidRDefault="00822D78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14:paraId="1FC2D19B" w14:textId="77777777" w:rsidR="00822D78" w:rsidRPr="00931529" w:rsidRDefault="00822D78" w:rsidP="00CA72D7">
            <w:pPr>
              <w:rPr>
                <w:sz w:val="18"/>
                <w:szCs w:val="18"/>
              </w:rPr>
            </w:pPr>
          </w:p>
        </w:tc>
      </w:tr>
      <w:tr w:rsidR="00510711" w:rsidRPr="00931529" w14:paraId="0B9F3875" w14:textId="77777777" w:rsidTr="00822D78">
        <w:trPr>
          <w:trHeight w:val="500"/>
        </w:trPr>
        <w:tc>
          <w:tcPr>
            <w:tcW w:w="2880" w:type="dxa"/>
          </w:tcPr>
          <w:p w14:paraId="005B5AAD" w14:textId="468FFA0C" w:rsidR="00510711" w:rsidRDefault="006F59C5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Cart</w:t>
            </w:r>
            <w:r w:rsidR="00510711">
              <w:rPr>
                <w:sz w:val="18"/>
                <w:szCs w:val="18"/>
              </w:rPr>
              <w:t xml:space="preserve"> </w:t>
            </w:r>
          </w:p>
        </w:tc>
        <w:tc>
          <w:tcPr>
            <w:tcW w:w="1890" w:type="dxa"/>
          </w:tcPr>
          <w:p w14:paraId="4BB25EE9" w14:textId="77777777"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14EFF61A" w14:textId="77777777"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14:paraId="54C1030F" w14:textId="77777777"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</w:tr>
      <w:tr w:rsidR="00510711" w:rsidRPr="00931529" w14:paraId="77087E50" w14:textId="77777777" w:rsidTr="00822D78">
        <w:trPr>
          <w:trHeight w:val="500"/>
        </w:trPr>
        <w:tc>
          <w:tcPr>
            <w:tcW w:w="2880" w:type="dxa"/>
          </w:tcPr>
          <w:p w14:paraId="7645AA75" w14:textId="77777777" w:rsidR="00510711" w:rsidRDefault="00510711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Checkout</w:t>
            </w:r>
          </w:p>
        </w:tc>
        <w:tc>
          <w:tcPr>
            <w:tcW w:w="1890" w:type="dxa"/>
          </w:tcPr>
          <w:p w14:paraId="69A92F0E" w14:textId="77777777"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1A7F2326" w14:textId="77777777"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14:paraId="1A743456" w14:textId="77777777"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</w:tr>
      <w:tr w:rsidR="006F59C5" w:rsidRPr="00931529" w14:paraId="093CA394" w14:textId="77777777" w:rsidTr="00822D78">
        <w:trPr>
          <w:trHeight w:val="500"/>
        </w:trPr>
        <w:tc>
          <w:tcPr>
            <w:tcW w:w="2880" w:type="dxa"/>
          </w:tcPr>
          <w:p w14:paraId="747D1064" w14:textId="5EA2F892" w:rsidR="006F59C5" w:rsidRDefault="006F59C5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Account</w:t>
            </w:r>
          </w:p>
        </w:tc>
        <w:tc>
          <w:tcPr>
            <w:tcW w:w="1890" w:type="dxa"/>
          </w:tcPr>
          <w:p w14:paraId="7CEAC08A" w14:textId="77777777" w:rsidR="006F59C5" w:rsidRPr="00931529" w:rsidRDefault="006F59C5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54E963D8" w14:textId="77777777" w:rsidR="006F59C5" w:rsidRPr="00931529" w:rsidRDefault="006F59C5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14:paraId="18A83D19" w14:textId="77777777" w:rsidR="006F59C5" w:rsidRPr="00931529" w:rsidRDefault="006F59C5" w:rsidP="00CA72D7">
            <w:pPr>
              <w:rPr>
                <w:sz w:val="18"/>
                <w:szCs w:val="18"/>
              </w:rPr>
            </w:pPr>
          </w:p>
        </w:tc>
      </w:tr>
      <w:tr w:rsidR="006F59C5" w:rsidRPr="00931529" w14:paraId="3FBB5502" w14:textId="77777777" w:rsidTr="00822D78">
        <w:trPr>
          <w:trHeight w:val="500"/>
        </w:trPr>
        <w:tc>
          <w:tcPr>
            <w:tcW w:w="2880" w:type="dxa"/>
          </w:tcPr>
          <w:p w14:paraId="51310134" w14:textId="43C455AE" w:rsidR="006F59C5" w:rsidRDefault="006F59C5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Additional Information</w:t>
            </w:r>
          </w:p>
        </w:tc>
        <w:tc>
          <w:tcPr>
            <w:tcW w:w="1890" w:type="dxa"/>
          </w:tcPr>
          <w:p w14:paraId="600810CA" w14:textId="77777777" w:rsidR="006F59C5" w:rsidRPr="00931529" w:rsidRDefault="006F59C5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3078FA9D" w14:textId="77777777" w:rsidR="006F59C5" w:rsidRPr="00931529" w:rsidRDefault="006F59C5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14:paraId="2C331BB9" w14:textId="77777777" w:rsidR="006F59C5" w:rsidRPr="00931529" w:rsidRDefault="006F59C5" w:rsidP="00CA72D7">
            <w:pPr>
              <w:rPr>
                <w:sz w:val="18"/>
                <w:szCs w:val="18"/>
              </w:rPr>
            </w:pPr>
          </w:p>
        </w:tc>
      </w:tr>
      <w:tr w:rsidR="006F59C5" w:rsidRPr="00931529" w14:paraId="6842AD4E" w14:textId="77777777" w:rsidTr="00822D78">
        <w:trPr>
          <w:trHeight w:val="500"/>
        </w:trPr>
        <w:tc>
          <w:tcPr>
            <w:tcW w:w="2880" w:type="dxa"/>
          </w:tcPr>
          <w:p w14:paraId="0201D663" w14:textId="172E6F6D" w:rsidR="006F59C5" w:rsidRDefault="006F59C5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Support</w:t>
            </w:r>
          </w:p>
        </w:tc>
        <w:tc>
          <w:tcPr>
            <w:tcW w:w="1890" w:type="dxa"/>
          </w:tcPr>
          <w:p w14:paraId="1B8A57C7" w14:textId="77777777" w:rsidR="006F59C5" w:rsidRPr="00931529" w:rsidRDefault="006F59C5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25562F89" w14:textId="77777777" w:rsidR="006F59C5" w:rsidRPr="00931529" w:rsidRDefault="006F59C5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14:paraId="766A54C3" w14:textId="77777777" w:rsidR="006F59C5" w:rsidRPr="00931529" w:rsidRDefault="006F59C5" w:rsidP="00CA72D7">
            <w:pPr>
              <w:rPr>
                <w:sz w:val="18"/>
                <w:szCs w:val="18"/>
              </w:rPr>
            </w:pPr>
          </w:p>
        </w:tc>
      </w:tr>
    </w:tbl>
    <w:p w14:paraId="1BE2B04F" w14:textId="77777777" w:rsidR="005E36C1" w:rsidRDefault="005E36C1" w:rsidP="005E36C1">
      <w:pPr>
        <w:pStyle w:val="Body"/>
      </w:pPr>
    </w:p>
    <w:p w14:paraId="1C68F6D8" w14:textId="77777777" w:rsidR="006F59C5" w:rsidRDefault="006F59C5" w:rsidP="005E36C1">
      <w:pPr>
        <w:pStyle w:val="Body"/>
      </w:pPr>
    </w:p>
    <w:p w14:paraId="2B3E52FF" w14:textId="77777777" w:rsidR="006F59C5" w:rsidRDefault="006F59C5" w:rsidP="005E36C1">
      <w:pPr>
        <w:pStyle w:val="Body"/>
      </w:pPr>
    </w:p>
    <w:p w14:paraId="55548670" w14:textId="781183D0" w:rsidR="006F59C5" w:rsidRPr="005E36C1" w:rsidRDefault="006F59C5" w:rsidP="005E36C1">
      <w:pPr>
        <w:pStyle w:val="Body"/>
      </w:pPr>
    </w:p>
    <w:p w14:paraId="62929A18" w14:textId="77777777" w:rsidR="00524A7A" w:rsidRDefault="005E36C1" w:rsidP="00CB63DB">
      <w:pPr>
        <w:pStyle w:val="Heading2"/>
      </w:pPr>
      <w:bookmarkStart w:id="6" w:name="_Toc465718304"/>
      <w:r>
        <w:t xml:space="preserve">Test </w:t>
      </w:r>
      <w:r w:rsidR="007C688E" w:rsidRPr="007C688E">
        <w:t>Environment</w:t>
      </w:r>
      <w:bookmarkEnd w:id="6"/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3510"/>
        <w:gridCol w:w="2786"/>
      </w:tblGrid>
      <w:tr w:rsidR="007C688E" w:rsidRPr="00931529" w14:paraId="24D88BA1" w14:textId="77777777" w:rsidTr="00822D78">
        <w:trPr>
          <w:trHeight w:val="500"/>
          <w:tblHeader/>
        </w:trPr>
        <w:tc>
          <w:tcPr>
            <w:tcW w:w="3060" w:type="dxa"/>
            <w:shd w:val="clear" w:color="auto" w:fill="F2F2F2" w:themeFill="background1" w:themeFillShade="F2"/>
            <w:vAlign w:val="bottom"/>
          </w:tcPr>
          <w:p w14:paraId="2D2E6AEE" w14:textId="77777777" w:rsidR="007C688E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Environment</w:t>
            </w:r>
          </w:p>
        </w:tc>
        <w:tc>
          <w:tcPr>
            <w:tcW w:w="3510" w:type="dxa"/>
            <w:shd w:val="clear" w:color="auto" w:fill="F2F2F2" w:themeFill="background1" w:themeFillShade="F2"/>
            <w:vAlign w:val="bottom"/>
          </w:tcPr>
          <w:p w14:paraId="68C8E8A0" w14:textId="77777777" w:rsidR="007C688E" w:rsidRPr="00931529" w:rsidRDefault="007C688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Details</w:t>
            </w:r>
          </w:p>
        </w:tc>
        <w:tc>
          <w:tcPr>
            <w:tcW w:w="2786" w:type="dxa"/>
            <w:shd w:val="clear" w:color="auto" w:fill="F2F2F2" w:themeFill="background1" w:themeFillShade="F2"/>
            <w:vAlign w:val="bottom"/>
          </w:tcPr>
          <w:p w14:paraId="7E913CDB" w14:textId="77777777" w:rsidR="007C688E" w:rsidRPr="00931529" w:rsidRDefault="007C688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</w:t>
            </w:r>
          </w:p>
        </w:tc>
      </w:tr>
      <w:tr w:rsidR="00165714" w:rsidRPr="00931529" w14:paraId="6143AE69" w14:textId="77777777" w:rsidTr="00165714">
        <w:trPr>
          <w:trHeight w:val="500"/>
        </w:trPr>
        <w:tc>
          <w:tcPr>
            <w:tcW w:w="3060" w:type="dxa"/>
            <w:vMerge w:val="restart"/>
            <w:vAlign w:val="center"/>
          </w:tcPr>
          <w:p w14:paraId="227172E3" w14:textId="77777777" w:rsidR="00165714" w:rsidRPr="00192B87" w:rsidRDefault="00165714" w:rsidP="00CC42A6">
            <w:pPr>
              <w:pStyle w:val="InfoParagraph1"/>
              <w:rPr>
                <w:color w:val="404040" w:themeColor="text1" w:themeTint="BF"/>
              </w:rPr>
            </w:pPr>
            <w:r w:rsidRPr="00192B87">
              <w:rPr>
                <w:color w:val="404040" w:themeColor="text1" w:themeTint="BF"/>
              </w:rPr>
              <w:t>Production</w:t>
            </w:r>
          </w:p>
        </w:tc>
        <w:tc>
          <w:tcPr>
            <w:tcW w:w="3510" w:type="dxa"/>
          </w:tcPr>
          <w:p w14:paraId="7551284E" w14:textId="77777777" w:rsidR="00BB22A3" w:rsidRPr="00192B87" w:rsidRDefault="00165714" w:rsidP="0023336D">
            <w:pPr>
              <w:pStyle w:val="InfoParagraph1"/>
              <w:rPr>
                <w:color w:val="404040" w:themeColor="text1" w:themeTint="BF"/>
              </w:rPr>
            </w:pPr>
            <w:proofErr w:type="spellStart"/>
            <w:proofErr w:type="gramStart"/>
            <w:r w:rsidRPr="00192B87">
              <w:rPr>
                <w:color w:val="404040" w:themeColor="text1" w:themeTint="BF"/>
              </w:rPr>
              <w:t>OS:Windows</w:t>
            </w:r>
            <w:proofErr w:type="spellEnd"/>
            <w:proofErr w:type="gramEnd"/>
            <w:r w:rsidRPr="00192B87">
              <w:rPr>
                <w:color w:val="404040" w:themeColor="text1" w:themeTint="BF"/>
              </w:rPr>
              <w:t xml:space="preserve"> </w:t>
            </w:r>
          </w:p>
          <w:p w14:paraId="4584413B" w14:textId="24BE8797" w:rsidR="00165714" w:rsidRPr="00192B87" w:rsidRDefault="00165714" w:rsidP="0023336D">
            <w:pPr>
              <w:pStyle w:val="InfoParagraph1"/>
              <w:rPr>
                <w:color w:val="404040" w:themeColor="text1" w:themeTint="BF"/>
              </w:rPr>
            </w:pPr>
            <w:r w:rsidRPr="00192B87">
              <w:rPr>
                <w:color w:val="404040" w:themeColor="text1" w:themeTint="BF"/>
              </w:rPr>
              <w:t xml:space="preserve">Version </w:t>
            </w:r>
            <w:r w:rsidR="00175696">
              <w:rPr>
                <w:color w:val="404040" w:themeColor="text1" w:themeTint="BF"/>
              </w:rPr>
              <w:t>10</w:t>
            </w:r>
            <w:r w:rsidRPr="00192B87">
              <w:rPr>
                <w:color w:val="404040" w:themeColor="text1" w:themeTint="BF"/>
              </w:rPr>
              <w:t xml:space="preserve"> Pro</w:t>
            </w:r>
          </w:p>
        </w:tc>
        <w:tc>
          <w:tcPr>
            <w:tcW w:w="2786" w:type="dxa"/>
          </w:tcPr>
          <w:p w14:paraId="7DC748E0" w14:textId="77777777" w:rsidR="00165714" w:rsidRPr="00931529" w:rsidRDefault="00165714" w:rsidP="007C688E">
            <w:pPr>
              <w:pStyle w:val="InfoParagraph1"/>
            </w:pPr>
          </w:p>
        </w:tc>
      </w:tr>
      <w:tr w:rsidR="00165714" w:rsidRPr="00931529" w14:paraId="492C028C" w14:textId="77777777" w:rsidTr="00822D78">
        <w:trPr>
          <w:trHeight w:val="500"/>
        </w:trPr>
        <w:tc>
          <w:tcPr>
            <w:tcW w:w="3060" w:type="dxa"/>
            <w:vMerge/>
          </w:tcPr>
          <w:p w14:paraId="7C86E7B4" w14:textId="77777777" w:rsidR="00165714" w:rsidRPr="00192B87" w:rsidRDefault="00165714" w:rsidP="007C688E">
            <w:pPr>
              <w:pStyle w:val="InfoParagraph1"/>
              <w:rPr>
                <w:color w:val="404040" w:themeColor="text1" w:themeTint="BF"/>
              </w:rPr>
            </w:pPr>
          </w:p>
        </w:tc>
        <w:tc>
          <w:tcPr>
            <w:tcW w:w="3510" w:type="dxa"/>
          </w:tcPr>
          <w:p w14:paraId="5E73E45E" w14:textId="32F9ABF5" w:rsidR="00165714" w:rsidRPr="00192B87" w:rsidRDefault="00767B89" w:rsidP="0023336D">
            <w:pPr>
              <w:pStyle w:val="InfoParagraph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Microsoft Edge 114.0.1823.51</w:t>
            </w:r>
          </w:p>
        </w:tc>
        <w:tc>
          <w:tcPr>
            <w:tcW w:w="2786" w:type="dxa"/>
          </w:tcPr>
          <w:p w14:paraId="1F0CCD48" w14:textId="77777777" w:rsidR="00165714" w:rsidRPr="00931529" w:rsidRDefault="00165714" w:rsidP="007C688E">
            <w:pPr>
              <w:pStyle w:val="InfoParagraph1"/>
            </w:pPr>
          </w:p>
        </w:tc>
      </w:tr>
      <w:tr w:rsidR="00165714" w:rsidRPr="00931529" w14:paraId="00999AA1" w14:textId="77777777" w:rsidTr="00822D78">
        <w:trPr>
          <w:trHeight w:val="500"/>
        </w:trPr>
        <w:tc>
          <w:tcPr>
            <w:tcW w:w="3060" w:type="dxa"/>
            <w:vMerge/>
          </w:tcPr>
          <w:p w14:paraId="386A81F6" w14:textId="77777777" w:rsidR="00165714" w:rsidRPr="00192B87" w:rsidRDefault="00165714" w:rsidP="00CA72D7">
            <w:pPr>
              <w:rPr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510" w:type="dxa"/>
          </w:tcPr>
          <w:p w14:paraId="690890AF" w14:textId="4E351718" w:rsidR="00165714" w:rsidRPr="00192B87" w:rsidRDefault="00165714" w:rsidP="0023336D">
            <w:pPr>
              <w:pStyle w:val="InfoParagraph1"/>
              <w:rPr>
                <w:color w:val="404040" w:themeColor="text1" w:themeTint="BF"/>
              </w:rPr>
            </w:pPr>
            <w:r w:rsidRPr="00192B87">
              <w:rPr>
                <w:color w:val="404040" w:themeColor="text1" w:themeTint="BF"/>
              </w:rPr>
              <w:t>Google Chrome</w:t>
            </w:r>
            <w:r w:rsidR="000C7CA2">
              <w:rPr>
                <w:color w:val="404040" w:themeColor="text1" w:themeTint="BF"/>
              </w:rPr>
              <w:t xml:space="preserve"> </w:t>
            </w:r>
            <w:r w:rsidR="000F590A">
              <w:rPr>
                <w:color w:val="404040" w:themeColor="text1" w:themeTint="BF"/>
              </w:rPr>
              <w:t>114</w:t>
            </w:r>
            <w:r w:rsidRPr="00192B87">
              <w:rPr>
                <w:color w:val="404040" w:themeColor="text1" w:themeTint="BF"/>
              </w:rPr>
              <w:t>.0.</w:t>
            </w:r>
            <w:r w:rsidR="000F590A">
              <w:rPr>
                <w:color w:val="404040" w:themeColor="text1" w:themeTint="BF"/>
              </w:rPr>
              <w:t>5736</w:t>
            </w:r>
            <w:r w:rsidRPr="00192B87">
              <w:rPr>
                <w:color w:val="404040" w:themeColor="text1" w:themeTint="BF"/>
              </w:rPr>
              <w:t>.</w:t>
            </w:r>
            <w:r w:rsidR="000F590A">
              <w:rPr>
                <w:color w:val="404040" w:themeColor="text1" w:themeTint="BF"/>
              </w:rPr>
              <w:t>134</w:t>
            </w:r>
          </w:p>
        </w:tc>
        <w:tc>
          <w:tcPr>
            <w:tcW w:w="2786" w:type="dxa"/>
          </w:tcPr>
          <w:p w14:paraId="08A36D02" w14:textId="77777777" w:rsidR="00165714" w:rsidRPr="00931529" w:rsidRDefault="00165714" w:rsidP="00CA72D7">
            <w:pPr>
              <w:rPr>
                <w:sz w:val="18"/>
                <w:szCs w:val="18"/>
              </w:rPr>
            </w:pPr>
          </w:p>
        </w:tc>
      </w:tr>
      <w:tr w:rsidR="00165714" w:rsidRPr="00931529" w14:paraId="732FA80D" w14:textId="77777777" w:rsidTr="00822D78">
        <w:trPr>
          <w:trHeight w:val="500"/>
        </w:trPr>
        <w:tc>
          <w:tcPr>
            <w:tcW w:w="3060" w:type="dxa"/>
            <w:vMerge/>
          </w:tcPr>
          <w:p w14:paraId="0C39DF86" w14:textId="77777777" w:rsidR="00165714" w:rsidRPr="00192B87" w:rsidRDefault="00165714" w:rsidP="00CA72D7">
            <w:pPr>
              <w:rPr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510" w:type="dxa"/>
          </w:tcPr>
          <w:p w14:paraId="2340CD55" w14:textId="45B16174" w:rsidR="00165714" w:rsidRPr="00192B87" w:rsidRDefault="000F590A" w:rsidP="00CA72D7">
            <w:pPr>
              <w:pStyle w:val="InfoParagraph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Pixel 7 Mobile device</w:t>
            </w:r>
          </w:p>
          <w:p w14:paraId="0811EB75" w14:textId="238E501A" w:rsidR="00165714" w:rsidRPr="00192B87" w:rsidRDefault="00165714" w:rsidP="00165714">
            <w:pPr>
              <w:pStyle w:val="InfoParagraph1"/>
              <w:rPr>
                <w:color w:val="404040" w:themeColor="text1" w:themeTint="BF"/>
              </w:rPr>
            </w:pPr>
            <w:r w:rsidRPr="00192B87">
              <w:rPr>
                <w:color w:val="404040" w:themeColor="text1" w:themeTint="BF"/>
              </w:rPr>
              <w:t xml:space="preserve">OS: Android </w:t>
            </w:r>
            <w:r w:rsidR="000F590A">
              <w:rPr>
                <w:color w:val="404040" w:themeColor="text1" w:themeTint="BF"/>
              </w:rPr>
              <w:t>13</w:t>
            </w:r>
          </w:p>
          <w:p w14:paraId="3282961C" w14:textId="510B11B7" w:rsidR="00165714" w:rsidRPr="00192B87" w:rsidRDefault="000F590A" w:rsidP="00165714">
            <w:pPr>
              <w:pStyle w:val="InfoParagraph1"/>
              <w:rPr>
                <w:color w:val="404040" w:themeColor="text1" w:themeTint="BF"/>
              </w:rPr>
            </w:pPr>
            <w:r w:rsidRPr="00192B87">
              <w:rPr>
                <w:color w:val="404040" w:themeColor="text1" w:themeTint="BF"/>
              </w:rPr>
              <w:t>Google Chrome</w:t>
            </w:r>
            <w:r>
              <w:rPr>
                <w:color w:val="404040" w:themeColor="text1" w:themeTint="BF"/>
              </w:rPr>
              <w:t xml:space="preserve"> 114</w:t>
            </w:r>
            <w:r w:rsidRPr="00192B87">
              <w:rPr>
                <w:color w:val="404040" w:themeColor="text1" w:themeTint="BF"/>
              </w:rPr>
              <w:t>.0.</w:t>
            </w:r>
            <w:r>
              <w:rPr>
                <w:color w:val="404040" w:themeColor="text1" w:themeTint="BF"/>
              </w:rPr>
              <w:t>5736</w:t>
            </w:r>
            <w:r w:rsidRPr="00192B87">
              <w:rPr>
                <w:color w:val="404040" w:themeColor="text1" w:themeTint="BF"/>
              </w:rPr>
              <w:t>.</w:t>
            </w:r>
            <w:r>
              <w:rPr>
                <w:color w:val="404040" w:themeColor="text1" w:themeTint="BF"/>
              </w:rPr>
              <w:t>134</w:t>
            </w:r>
          </w:p>
        </w:tc>
        <w:tc>
          <w:tcPr>
            <w:tcW w:w="2786" w:type="dxa"/>
          </w:tcPr>
          <w:p w14:paraId="56C58943" w14:textId="77777777" w:rsidR="00165714" w:rsidRPr="00931529" w:rsidRDefault="00165714" w:rsidP="00CA72D7">
            <w:pPr>
              <w:rPr>
                <w:sz w:val="18"/>
                <w:szCs w:val="18"/>
              </w:rPr>
            </w:pPr>
          </w:p>
        </w:tc>
      </w:tr>
    </w:tbl>
    <w:p w14:paraId="064EFD54" w14:textId="77777777" w:rsidR="00524A7A" w:rsidRDefault="007C688E" w:rsidP="00CB63DB">
      <w:pPr>
        <w:pStyle w:val="Heading2"/>
      </w:pPr>
      <w:bookmarkStart w:id="7" w:name="_Toc465718305"/>
      <w:r>
        <w:lastRenderedPageBreak/>
        <w:t>Testing Team</w:t>
      </w:r>
      <w:bookmarkEnd w:id="7"/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551"/>
        <w:gridCol w:w="4253"/>
      </w:tblGrid>
      <w:tr w:rsidR="007C688E" w:rsidRPr="00931529" w14:paraId="714BC132" w14:textId="77777777" w:rsidTr="00CA72D7">
        <w:trPr>
          <w:trHeight w:val="500"/>
          <w:tblHeader/>
        </w:trPr>
        <w:tc>
          <w:tcPr>
            <w:tcW w:w="2552" w:type="dxa"/>
            <w:shd w:val="clear" w:color="auto" w:fill="F2F2F2" w:themeFill="background1" w:themeFillShade="F2"/>
            <w:vAlign w:val="bottom"/>
          </w:tcPr>
          <w:p w14:paraId="1F5923B5" w14:textId="77777777" w:rsidR="007C688E" w:rsidRPr="00931529" w:rsidRDefault="007C688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Role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bottom"/>
          </w:tcPr>
          <w:p w14:paraId="39BBA654" w14:textId="77777777" w:rsidR="007C688E" w:rsidRPr="00931529" w:rsidRDefault="007C688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bottom"/>
          </w:tcPr>
          <w:p w14:paraId="6EE8BA9B" w14:textId="77777777" w:rsidR="007C688E" w:rsidRPr="00931529" w:rsidRDefault="007C688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</w:t>
            </w:r>
            <w:r w:rsidR="00822D78">
              <w:rPr>
                <w:sz w:val="18"/>
                <w:szCs w:val="18"/>
              </w:rPr>
              <w:t xml:space="preserve"> (</w:t>
            </w:r>
            <w:proofErr w:type="gramStart"/>
            <w:r w:rsidR="00822D78">
              <w:rPr>
                <w:sz w:val="18"/>
                <w:szCs w:val="18"/>
              </w:rPr>
              <w:t>e.g.</w:t>
            </w:r>
            <w:proofErr w:type="gramEnd"/>
            <w:r w:rsidR="00822D78">
              <w:rPr>
                <w:sz w:val="18"/>
                <w:szCs w:val="18"/>
              </w:rPr>
              <w:t xml:space="preserve"> test effort h)</w:t>
            </w:r>
          </w:p>
        </w:tc>
      </w:tr>
      <w:tr w:rsidR="007C688E" w:rsidRPr="00931529" w14:paraId="3DC672D3" w14:textId="77777777" w:rsidTr="00CA72D7">
        <w:trPr>
          <w:trHeight w:val="500"/>
        </w:trPr>
        <w:tc>
          <w:tcPr>
            <w:tcW w:w="2552" w:type="dxa"/>
          </w:tcPr>
          <w:p w14:paraId="023F82CB" w14:textId="0C4FDEDA" w:rsidR="007C688E" w:rsidRPr="00931529" w:rsidRDefault="001521C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Trainee</w:t>
            </w:r>
          </w:p>
        </w:tc>
        <w:tc>
          <w:tcPr>
            <w:tcW w:w="2551" w:type="dxa"/>
          </w:tcPr>
          <w:p w14:paraId="59896150" w14:textId="578FCE7C" w:rsidR="007C688E" w:rsidRPr="00931529" w:rsidRDefault="001521C8" w:rsidP="00CA72D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Vutcariov</w:t>
            </w:r>
            <w:proofErr w:type="spellEnd"/>
            <w:r>
              <w:rPr>
                <w:sz w:val="18"/>
                <w:szCs w:val="18"/>
              </w:rPr>
              <w:t xml:space="preserve"> Anastasia</w:t>
            </w:r>
          </w:p>
        </w:tc>
        <w:tc>
          <w:tcPr>
            <w:tcW w:w="4253" w:type="dxa"/>
          </w:tcPr>
          <w:p w14:paraId="0667236B" w14:textId="77777777" w:rsidR="007C688E" w:rsidRPr="00931529" w:rsidRDefault="00C21622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9A4034">
              <w:rPr>
                <w:sz w:val="18"/>
                <w:szCs w:val="18"/>
              </w:rPr>
              <w:t>0</w:t>
            </w:r>
            <w:r w:rsidR="000C7CA2">
              <w:rPr>
                <w:sz w:val="18"/>
                <w:szCs w:val="18"/>
              </w:rPr>
              <w:t xml:space="preserve"> h</w:t>
            </w:r>
          </w:p>
        </w:tc>
      </w:tr>
    </w:tbl>
    <w:p w14:paraId="012FCFEA" w14:textId="77777777" w:rsidR="00822D78" w:rsidRDefault="00822D78" w:rsidP="007C688E">
      <w:pPr>
        <w:pStyle w:val="Body"/>
      </w:pPr>
    </w:p>
    <w:p w14:paraId="2247ED85" w14:textId="77777777" w:rsidR="00822D78" w:rsidRDefault="00822D78">
      <w:pPr>
        <w:spacing w:before="0" w:line="260" w:lineRule="exact"/>
        <w:rPr>
          <w:sz w:val="18"/>
          <w:szCs w:val="20"/>
          <w:lang w:val="en-US"/>
        </w:rPr>
      </w:pPr>
      <w:r>
        <w:br w:type="page"/>
      </w:r>
    </w:p>
    <w:p w14:paraId="3C6FD2EC" w14:textId="77777777" w:rsidR="00524A7A" w:rsidRPr="00822D78" w:rsidRDefault="00524A7A" w:rsidP="00822D78">
      <w:pPr>
        <w:pStyle w:val="Heading1"/>
      </w:pPr>
      <w:bookmarkStart w:id="8" w:name="_Toc465718306"/>
      <w:r w:rsidRPr="00822D78">
        <w:lastRenderedPageBreak/>
        <w:t xml:space="preserve">Test </w:t>
      </w:r>
      <w:r w:rsidR="00F14713" w:rsidRPr="00822D78">
        <w:t>Results</w:t>
      </w:r>
      <w:bookmarkEnd w:id="8"/>
    </w:p>
    <w:p w14:paraId="28FB7147" w14:textId="77777777" w:rsidR="00F14713" w:rsidRDefault="00B73964" w:rsidP="00CB63DB">
      <w:pPr>
        <w:pStyle w:val="Heading2"/>
      </w:pPr>
      <w:bookmarkStart w:id="9" w:name="_Toc465718307"/>
      <w:r>
        <w:t xml:space="preserve">Executed </w:t>
      </w:r>
      <w:r w:rsidR="00F14713">
        <w:t>Test Case</w:t>
      </w:r>
      <w:r>
        <w:t>s</w:t>
      </w:r>
      <w:bookmarkEnd w:id="9"/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28"/>
        <w:gridCol w:w="810"/>
        <w:gridCol w:w="900"/>
        <w:gridCol w:w="900"/>
        <w:gridCol w:w="990"/>
        <w:gridCol w:w="630"/>
        <w:gridCol w:w="1598"/>
      </w:tblGrid>
      <w:tr w:rsidR="005A2134" w:rsidRPr="00931529" w14:paraId="7540E34E" w14:textId="77777777" w:rsidTr="0007315D">
        <w:trPr>
          <w:trHeight w:val="683"/>
          <w:tblHeader/>
        </w:trPr>
        <w:tc>
          <w:tcPr>
            <w:tcW w:w="3528" w:type="dxa"/>
            <w:shd w:val="clear" w:color="auto" w:fill="F2F2F2" w:themeFill="background1" w:themeFillShade="F2"/>
            <w:vAlign w:val="center"/>
          </w:tcPr>
          <w:p w14:paraId="5135823D" w14:textId="77777777" w:rsidR="005A2134" w:rsidRPr="00931529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Functionality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0CD24903" w14:textId="77777777" w:rsidR="005A2134" w:rsidRPr="00931529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7A47AC50" w14:textId="77777777" w:rsidR="005A2134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2AAA6A0E" w14:textId="77777777" w:rsidR="005A2134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Failed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66B371A0" w14:textId="77777777" w:rsidR="005A2134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Blocked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0D1AFF77" w14:textId="77777777" w:rsidR="005A2134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Run</w:t>
            </w:r>
          </w:p>
        </w:tc>
        <w:tc>
          <w:tcPr>
            <w:tcW w:w="1598" w:type="dxa"/>
            <w:shd w:val="clear" w:color="auto" w:fill="F2F2F2" w:themeFill="background1" w:themeFillShade="F2"/>
            <w:vAlign w:val="center"/>
          </w:tcPr>
          <w:p w14:paraId="5FC720C4" w14:textId="77777777" w:rsidR="005A2134" w:rsidRPr="00931529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Defects</w:t>
            </w:r>
          </w:p>
        </w:tc>
      </w:tr>
      <w:tr w:rsidR="00FD74FF" w:rsidRPr="00931529" w14:paraId="34DF9701" w14:textId="77777777" w:rsidTr="0076622F">
        <w:trPr>
          <w:trHeight w:val="500"/>
        </w:trPr>
        <w:tc>
          <w:tcPr>
            <w:tcW w:w="3528" w:type="dxa"/>
          </w:tcPr>
          <w:p w14:paraId="555D1AF3" w14:textId="20627C24" w:rsidR="00FD74FF" w:rsidRPr="003C49E7" w:rsidRDefault="00781C27" w:rsidP="002835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</w:t>
            </w:r>
          </w:p>
        </w:tc>
        <w:tc>
          <w:tcPr>
            <w:tcW w:w="810" w:type="dxa"/>
          </w:tcPr>
          <w:p w14:paraId="6FDFC09B" w14:textId="4E0D298B" w:rsidR="00FD74FF" w:rsidRPr="003C49E7" w:rsidRDefault="006A6DC3" w:rsidP="003C49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00" w:type="dxa"/>
            <w:vAlign w:val="center"/>
          </w:tcPr>
          <w:p w14:paraId="75ECDC76" w14:textId="69FF8ACB" w:rsidR="00FD74FF" w:rsidRPr="007C02A9" w:rsidRDefault="006A6DC3" w:rsidP="009D7A3C">
            <w:pPr>
              <w:pStyle w:val="InfoParagraph1"/>
            </w:pPr>
            <w:r>
              <w:t>2</w:t>
            </w:r>
          </w:p>
        </w:tc>
        <w:tc>
          <w:tcPr>
            <w:tcW w:w="900" w:type="dxa"/>
          </w:tcPr>
          <w:p w14:paraId="1AD29920" w14:textId="0B7C6AA9" w:rsidR="00FD74FF" w:rsidRPr="003C49E7" w:rsidRDefault="006A6DC3" w:rsidP="003C49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90" w:type="dxa"/>
          </w:tcPr>
          <w:p w14:paraId="1C4916A7" w14:textId="3F1491DD" w:rsidR="00FD74FF" w:rsidRPr="003C49E7" w:rsidRDefault="006A6DC3" w:rsidP="003C49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14:paraId="3AF6B6B9" w14:textId="5F2CC6E6" w:rsidR="00FD74FF" w:rsidRPr="003C49E7" w:rsidRDefault="0059277B" w:rsidP="003C49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598" w:type="dxa"/>
          </w:tcPr>
          <w:p w14:paraId="25CC9793" w14:textId="53D74F0E" w:rsidR="00FD74FF" w:rsidRPr="002835C1" w:rsidRDefault="0059277B" w:rsidP="00AA2D61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</w:tr>
      <w:tr w:rsidR="00FD74FF" w:rsidRPr="00931529" w14:paraId="5059E648" w14:textId="77777777" w:rsidTr="0076622F">
        <w:trPr>
          <w:trHeight w:val="500"/>
        </w:trPr>
        <w:tc>
          <w:tcPr>
            <w:tcW w:w="3528" w:type="dxa"/>
          </w:tcPr>
          <w:p w14:paraId="3938805E" w14:textId="372975F7" w:rsidR="00FD74FF" w:rsidRPr="003C49E7" w:rsidRDefault="00CF2666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Favourites</w:t>
            </w:r>
          </w:p>
        </w:tc>
        <w:tc>
          <w:tcPr>
            <w:tcW w:w="810" w:type="dxa"/>
          </w:tcPr>
          <w:p w14:paraId="47A15FA7" w14:textId="06009C57" w:rsidR="00FD74FF" w:rsidRPr="003C49E7" w:rsidRDefault="0059277B" w:rsidP="003C49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00" w:type="dxa"/>
            <w:vAlign w:val="bottom"/>
          </w:tcPr>
          <w:p w14:paraId="14DF6AC7" w14:textId="607A5752" w:rsidR="00FD74FF" w:rsidRPr="007C02A9" w:rsidRDefault="0059277B" w:rsidP="009D7A3C">
            <w:pPr>
              <w:pStyle w:val="InfoParagraph1"/>
            </w:pPr>
            <w:r>
              <w:t>2</w:t>
            </w:r>
          </w:p>
        </w:tc>
        <w:tc>
          <w:tcPr>
            <w:tcW w:w="900" w:type="dxa"/>
          </w:tcPr>
          <w:p w14:paraId="5A10175A" w14:textId="655270F4" w:rsidR="00FD74FF" w:rsidRPr="003C49E7" w:rsidRDefault="0059277B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90" w:type="dxa"/>
          </w:tcPr>
          <w:p w14:paraId="365CC757" w14:textId="26C42964" w:rsidR="00FD74FF" w:rsidRPr="003C49E7" w:rsidRDefault="0059277B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14:paraId="205820CF" w14:textId="4E74B89E" w:rsidR="00FD74FF" w:rsidRPr="003C49E7" w:rsidRDefault="0059277B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598" w:type="dxa"/>
          </w:tcPr>
          <w:p w14:paraId="6FEF749F" w14:textId="6EDB76B0" w:rsidR="00FD74FF" w:rsidRPr="007C02A9" w:rsidRDefault="0059277B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FC456B" w:rsidRPr="00931529" w14:paraId="41695D4A" w14:textId="77777777" w:rsidTr="0076622F">
        <w:trPr>
          <w:trHeight w:val="500"/>
        </w:trPr>
        <w:tc>
          <w:tcPr>
            <w:tcW w:w="3528" w:type="dxa"/>
          </w:tcPr>
          <w:p w14:paraId="23E42F00" w14:textId="3A7F9CD8" w:rsidR="00FC456B" w:rsidRPr="003C49E7" w:rsidRDefault="00FC456B" w:rsidP="00FC45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Cart</w:t>
            </w:r>
          </w:p>
        </w:tc>
        <w:tc>
          <w:tcPr>
            <w:tcW w:w="810" w:type="dxa"/>
          </w:tcPr>
          <w:p w14:paraId="03EBDA7C" w14:textId="7465305A" w:rsidR="00FC456B" w:rsidRPr="003C49E7" w:rsidRDefault="00FC456B" w:rsidP="00FC45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900" w:type="dxa"/>
          </w:tcPr>
          <w:p w14:paraId="0A298577" w14:textId="68FCD49E" w:rsidR="00FC456B" w:rsidRPr="007C02A9" w:rsidRDefault="00FC456B" w:rsidP="00FC456B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6</w:t>
            </w:r>
          </w:p>
        </w:tc>
        <w:tc>
          <w:tcPr>
            <w:tcW w:w="900" w:type="dxa"/>
          </w:tcPr>
          <w:p w14:paraId="75F1E578" w14:textId="4675AF34" w:rsidR="00FC456B" w:rsidRPr="007C02A9" w:rsidRDefault="00FC456B" w:rsidP="00FC456B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14:paraId="5BFD121F" w14:textId="40CB9F3A" w:rsidR="00FC456B" w:rsidRPr="003C49E7" w:rsidRDefault="00FC456B" w:rsidP="00FC45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14:paraId="16AD0DE6" w14:textId="5EA85480" w:rsidR="00FC456B" w:rsidRPr="003C49E7" w:rsidRDefault="00FC456B" w:rsidP="00FC45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598" w:type="dxa"/>
          </w:tcPr>
          <w:p w14:paraId="07FAF3D8" w14:textId="7F07C55A" w:rsidR="00FC456B" w:rsidRPr="007C02A9" w:rsidRDefault="00000000" w:rsidP="00FC456B">
            <w:pPr>
              <w:rPr>
                <w:sz w:val="18"/>
                <w:szCs w:val="18"/>
              </w:rPr>
            </w:pPr>
            <w:hyperlink r:id="rId11" w:history="1">
              <w:r w:rsidR="00FC456B" w:rsidRPr="000402AD">
                <w:rPr>
                  <w:rStyle w:val="Hyperlink"/>
                  <w:rFonts w:ascii="Verdana" w:hAnsi="Verdana"/>
                  <w:sz w:val="18"/>
                  <w:szCs w:val="18"/>
                </w:rPr>
                <w:t>0052028</w:t>
              </w:r>
            </w:hyperlink>
          </w:p>
        </w:tc>
      </w:tr>
      <w:tr w:rsidR="00FC456B" w:rsidRPr="00931529" w14:paraId="5457822D" w14:textId="77777777" w:rsidTr="0076622F">
        <w:trPr>
          <w:trHeight w:val="352"/>
        </w:trPr>
        <w:tc>
          <w:tcPr>
            <w:tcW w:w="3528" w:type="dxa"/>
          </w:tcPr>
          <w:p w14:paraId="022CC617" w14:textId="364C5AD9" w:rsidR="00FC456B" w:rsidRPr="003C49E7" w:rsidRDefault="00FC456B" w:rsidP="00FC45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Checkout</w:t>
            </w:r>
          </w:p>
        </w:tc>
        <w:tc>
          <w:tcPr>
            <w:tcW w:w="810" w:type="dxa"/>
          </w:tcPr>
          <w:p w14:paraId="0AB80A8B" w14:textId="7F8A2431" w:rsidR="00FC456B" w:rsidRPr="003C49E7" w:rsidRDefault="00FC456B" w:rsidP="00FC45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00" w:type="dxa"/>
          </w:tcPr>
          <w:p w14:paraId="51793417" w14:textId="719B5B11" w:rsidR="00FC456B" w:rsidRPr="007C02A9" w:rsidRDefault="00FC456B" w:rsidP="00FC456B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1</w:t>
            </w:r>
          </w:p>
        </w:tc>
        <w:tc>
          <w:tcPr>
            <w:tcW w:w="900" w:type="dxa"/>
          </w:tcPr>
          <w:p w14:paraId="31D02CAA" w14:textId="70019156" w:rsidR="00FC456B" w:rsidRPr="007C02A9" w:rsidRDefault="00FC456B" w:rsidP="00FC456B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14:paraId="1A4E49E8" w14:textId="07317B52" w:rsidR="00FC456B" w:rsidRPr="003C49E7" w:rsidRDefault="00FC456B" w:rsidP="00FC45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14:paraId="4875FC15" w14:textId="10549BA2" w:rsidR="00FC456B" w:rsidRPr="003C49E7" w:rsidRDefault="00FC456B" w:rsidP="00FC45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598" w:type="dxa"/>
          </w:tcPr>
          <w:p w14:paraId="7154914F" w14:textId="7793C758" w:rsidR="00FC456B" w:rsidRPr="007C02A9" w:rsidRDefault="00000000" w:rsidP="00FC456B">
            <w:pPr>
              <w:rPr>
                <w:sz w:val="18"/>
                <w:szCs w:val="18"/>
              </w:rPr>
            </w:pPr>
            <w:hyperlink r:id="rId12" w:history="1">
              <w:r w:rsidR="00FC456B" w:rsidRPr="0042650E">
                <w:rPr>
                  <w:rStyle w:val="Hyperlink"/>
                  <w:rFonts w:ascii="Verdana" w:hAnsi="Verdana"/>
                  <w:sz w:val="18"/>
                  <w:szCs w:val="18"/>
                </w:rPr>
                <w:t>0052323</w:t>
              </w:r>
            </w:hyperlink>
          </w:p>
        </w:tc>
      </w:tr>
      <w:tr w:rsidR="00FC456B" w:rsidRPr="00931529" w14:paraId="7455FB59" w14:textId="77777777" w:rsidTr="0076622F">
        <w:trPr>
          <w:trHeight w:val="500"/>
        </w:trPr>
        <w:tc>
          <w:tcPr>
            <w:tcW w:w="3528" w:type="dxa"/>
          </w:tcPr>
          <w:p w14:paraId="3C29E991" w14:textId="7693A8F1" w:rsidR="00FC456B" w:rsidRPr="003C49E7" w:rsidRDefault="00FC456B" w:rsidP="00FC45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Account</w:t>
            </w:r>
          </w:p>
        </w:tc>
        <w:tc>
          <w:tcPr>
            <w:tcW w:w="810" w:type="dxa"/>
          </w:tcPr>
          <w:p w14:paraId="2EF224C3" w14:textId="1E482BEB" w:rsidR="00FC456B" w:rsidRPr="003C49E7" w:rsidRDefault="00FC456B" w:rsidP="00FC45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A791273" w14:textId="51C98A4C" w:rsidR="00FC456B" w:rsidRPr="007C02A9" w:rsidRDefault="00FC456B" w:rsidP="00FC456B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7</w:t>
            </w:r>
          </w:p>
        </w:tc>
        <w:tc>
          <w:tcPr>
            <w:tcW w:w="900" w:type="dxa"/>
          </w:tcPr>
          <w:p w14:paraId="31C595CD" w14:textId="3BCB5ABA" w:rsidR="00FC456B" w:rsidRPr="007C02A9" w:rsidRDefault="00FC456B" w:rsidP="00FC456B">
            <w:pPr>
              <w:rPr>
                <w:color w:val="auto"/>
                <w:sz w:val="18"/>
                <w:szCs w:val="18"/>
              </w:rPr>
            </w:pPr>
            <w:r w:rsidRPr="00FC456B">
              <w:rPr>
                <w:color w:val="FF0000"/>
                <w:sz w:val="18"/>
                <w:szCs w:val="18"/>
              </w:rPr>
              <w:t>3</w:t>
            </w:r>
          </w:p>
        </w:tc>
        <w:tc>
          <w:tcPr>
            <w:tcW w:w="990" w:type="dxa"/>
          </w:tcPr>
          <w:p w14:paraId="0410B304" w14:textId="4AB7FB03" w:rsidR="00FC456B" w:rsidRPr="003C49E7" w:rsidRDefault="00FC456B" w:rsidP="00FC45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14:paraId="0FB05641" w14:textId="0F258A78" w:rsidR="00FC456B" w:rsidRPr="003C49E7" w:rsidRDefault="00FC456B" w:rsidP="00FC45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598" w:type="dxa"/>
          </w:tcPr>
          <w:p w14:paraId="73FA5323" w14:textId="77777777" w:rsidR="00FC456B" w:rsidRDefault="00000000" w:rsidP="00FC456B">
            <w:pPr>
              <w:rPr>
                <w:sz w:val="18"/>
                <w:szCs w:val="18"/>
              </w:rPr>
            </w:pPr>
            <w:hyperlink r:id="rId13" w:history="1">
              <w:r w:rsidR="00FC456B" w:rsidRPr="002E3908">
                <w:rPr>
                  <w:rStyle w:val="Hyperlink"/>
                  <w:rFonts w:ascii="Verdana" w:hAnsi="Verdana"/>
                  <w:sz w:val="18"/>
                  <w:szCs w:val="18"/>
                </w:rPr>
                <w:t>0052320</w:t>
              </w:r>
            </w:hyperlink>
            <w:r w:rsidR="00FC456B">
              <w:rPr>
                <w:sz w:val="18"/>
                <w:szCs w:val="18"/>
              </w:rPr>
              <w:t xml:space="preserve">    </w:t>
            </w:r>
            <w:hyperlink r:id="rId14" w:history="1">
              <w:r w:rsidR="00FC456B" w:rsidRPr="002E3908">
                <w:rPr>
                  <w:rStyle w:val="Hyperlink"/>
                  <w:rFonts w:ascii="Verdana" w:hAnsi="Verdana"/>
                  <w:sz w:val="18"/>
                  <w:szCs w:val="18"/>
                </w:rPr>
                <w:t>0052319</w:t>
              </w:r>
            </w:hyperlink>
          </w:p>
          <w:p w14:paraId="7AE9BF1F" w14:textId="76FD718E" w:rsidR="00FC456B" w:rsidRPr="00931529" w:rsidRDefault="00000000" w:rsidP="00FC456B">
            <w:pPr>
              <w:rPr>
                <w:sz w:val="18"/>
                <w:szCs w:val="18"/>
              </w:rPr>
            </w:pPr>
            <w:hyperlink r:id="rId15" w:history="1">
              <w:r w:rsidR="00FC456B" w:rsidRPr="0042650E">
                <w:rPr>
                  <w:rStyle w:val="Hyperlink"/>
                  <w:rFonts w:ascii="Verdana" w:hAnsi="Verdana"/>
                  <w:sz w:val="18"/>
                  <w:szCs w:val="18"/>
                </w:rPr>
                <w:t>0052321</w:t>
              </w:r>
            </w:hyperlink>
          </w:p>
        </w:tc>
      </w:tr>
      <w:tr w:rsidR="00FC456B" w:rsidRPr="00931529" w14:paraId="0E530483" w14:textId="77777777" w:rsidTr="0076622F">
        <w:trPr>
          <w:trHeight w:val="500"/>
        </w:trPr>
        <w:tc>
          <w:tcPr>
            <w:tcW w:w="3528" w:type="dxa"/>
          </w:tcPr>
          <w:p w14:paraId="21988589" w14:textId="77777777" w:rsidR="00FC456B" w:rsidRPr="00666B9A" w:rsidRDefault="00FC456B" w:rsidP="00FC456B">
            <w:pPr>
              <w:pStyle w:val="Body"/>
              <w:rPr>
                <w:b/>
                <w:sz w:val="22"/>
                <w:szCs w:val="22"/>
              </w:rPr>
            </w:pPr>
          </w:p>
          <w:p w14:paraId="7347AA83" w14:textId="77777777" w:rsidR="00FC456B" w:rsidRPr="00B86D5D" w:rsidRDefault="00FC456B" w:rsidP="00FC456B">
            <w:pPr>
              <w:pStyle w:val="Body"/>
              <w:rPr>
                <w:b/>
                <w:sz w:val="22"/>
                <w:szCs w:val="22"/>
              </w:rPr>
            </w:pPr>
            <w:r w:rsidRPr="00666B9A">
              <w:rPr>
                <w:b/>
                <w:sz w:val="22"/>
                <w:szCs w:val="22"/>
              </w:rPr>
              <w:t>Overall Results</w:t>
            </w:r>
          </w:p>
        </w:tc>
        <w:tc>
          <w:tcPr>
            <w:tcW w:w="810" w:type="dxa"/>
          </w:tcPr>
          <w:p w14:paraId="1F656A50" w14:textId="75D7E341" w:rsidR="00FC456B" w:rsidRPr="00B86D5D" w:rsidRDefault="00FC456B" w:rsidP="00FC456B">
            <w:pPr>
              <w:pStyle w:val="InfoParagraph1"/>
              <w:rPr>
                <w:b/>
                <w:color w:val="auto"/>
                <w:sz w:val="22"/>
              </w:rPr>
            </w:pPr>
            <w:r>
              <w:rPr>
                <w:b/>
                <w:color w:val="auto"/>
                <w:sz w:val="22"/>
              </w:rPr>
              <w:t>2</w:t>
            </w:r>
            <w:r w:rsidR="0051379F">
              <w:rPr>
                <w:b/>
                <w:color w:val="auto"/>
                <w:sz w:val="22"/>
              </w:rPr>
              <w:t>3</w:t>
            </w:r>
          </w:p>
        </w:tc>
        <w:tc>
          <w:tcPr>
            <w:tcW w:w="900" w:type="dxa"/>
          </w:tcPr>
          <w:p w14:paraId="10AC492B" w14:textId="0E442C1D" w:rsidR="00FC456B" w:rsidRPr="00B86D5D" w:rsidRDefault="00FC456B" w:rsidP="00FC456B">
            <w:pPr>
              <w:pStyle w:val="InfoParagraph1"/>
              <w:rPr>
                <w:b/>
                <w:color w:val="auto"/>
                <w:sz w:val="22"/>
              </w:rPr>
            </w:pPr>
            <w:r w:rsidRPr="00FC456B">
              <w:rPr>
                <w:b/>
                <w:sz w:val="22"/>
              </w:rPr>
              <w:t>1</w:t>
            </w:r>
            <w:r w:rsidR="0051379F">
              <w:rPr>
                <w:b/>
                <w:sz w:val="22"/>
              </w:rPr>
              <w:t>8</w:t>
            </w:r>
          </w:p>
        </w:tc>
        <w:tc>
          <w:tcPr>
            <w:tcW w:w="900" w:type="dxa"/>
          </w:tcPr>
          <w:p w14:paraId="3C7FC2C0" w14:textId="245A06DA" w:rsidR="00FC456B" w:rsidRPr="00B86D5D" w:rsidRDefault="00FC456B" w:rsidP="00FC456B">
            <w:pPr>
              <w:pStyle w:val="InfoParagraph1"/>
              <w:rPr>
                <w:b/>
                <w:color w:val="auto"/>
                <w:sz w:val="22"/>
              </w:rPr>
            </w:pPr>
            <w:r w:rsidRPr="00FC456B">
              <w:rPr>
                <w:b/>
                <w:color w:val="FF0000"/>
                <w:sz w:val="22"/>
              </w:rPr>
              <w:t>5</w:t>
            </w:r>
          </w:p>
        </w:tc>
        <w:tc>
          <w:tcPr>
            <w:tcW w:w="990" w:type="dxa"/>
          </w:tcPr>
          <w:p w14:paraId="0C5F0836" w14:textId="0E2D5242" w:rsidR="00FC456B" w:rsidRPr="00B86D5D" w:rsidRDefault="00FC456B" w:rsidP="00FC456B">
            <w:pPr>
              <w:pStyle w:val="InfoParagraph1"/>
              <w:rPr>
                <w:b/>
                <w:color w:val="auto"/>
                <w:sz w:val="22"/>
              </w:rPr>
            </w:pPr>
            <w:r>
              <w:rPr>
                <w:b/>
                <w:color w:val="auto"/>
                <w:sz w:val="22"/>
              </w:rPr>
              <w:t>0</w:t>
            </w:r>
          </w:p>
        </w:tc>
        <w:tc>
          <w:tcPr>
            <w:tcW w:w="630" w:type="dxa"/>
          </w:tcPr>
          <w:p w14:paraId="34CAA588" w14:textId="7BB953AA" w:rsidR="00FC456B" w:rsidRPr="00B86D5D" w:rsidRDefault="00FC456B" w:rsidP="00FC456B">
            <w:pPr>
              <w:pStyle w:val="InfoParagraph1"/>
              <w:rPr>
                <w:b/>
                <w:color w:val="auto"/>
                <w:sz w:val="22"/>
              </w:rPr>
            </w:pPr>
            <w:r>
              <w:rPr>
                <w:b/>
                <w:color w:val="auto"/>
                <w:sz w:val="22"/>
              </w:rPr>
              <w:t>0</w:t>
            </w:r>
          </w:p>
        </w:tc>
        <w:tc>
          <w:tcPr>
            <w:tcW w:w="1598" w:type="dxa"/>
          </w:tcPr>
          <w:p w14:paraId="5D3D28CC" w14:textId="55D10596" w:rsidR="00FC456B" w:rsidRPr="00B86D5D" w:rsidRDefault="00FC456B" w:rsidP="00FC456B">
            <w:pPr>
              <w:pStyle w:val="InfoParagraph1"/>
              <w:rPr>
                <w:b/>
                <w:color w:val="auto"/>
                <w:sz w:val="22"/>
              </w:rPr>
            </w:pPr>
            <w:r>
              <w:rPr>
                <w:b/>
                <w:color w:val="auto"/>
                <w:sz w:val="22"/>
              </w:rPr>
              <w:t>5</w:t>
            </w:r>
          </w:p>
        </w:tc>
      </w:tr>
    </w:tbl>
    <w:p w14:paraId="21E0C65F" w14:textId="77777777" w:rsidR="00822D78" w:rsidRPr="00666B9A" w:rsidRDefault="00822D78" w:rsidP="00CB63DB">
      <w:pPr>
        <w:pStyle w:val="Heading2"/>
      </w:pPr>
      <w:bookmarkStart w:id="10" w:name="_Toc465718308"/>
      <w:r>
        <w:t>Exploratory testing</w:t>
      </w:r>
      <w:bookmarkEnd w:id="10"/>
    </w:p>
    <w:tbl>
      <w:tblPr>
        <w:tblStyle w:val="TableGrid"/>
        <w:tblW w:w="92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4320"/>
      </w:tblGrid>
      <w:tr w:rsidR="00822D78" w:rsidRPr="00931529" w14:paraId="2AEE29A2" w14:textId="77777777" w:rsidTr="00822D78">
        <w:trPr>
          <w:trHeight w:val="500"/>
          <w:tblHeader/>
        </w:trPr>
        <w:tc>
          <w:tcPr>
            <w:tcW w:w="4950" w:type="dxa"/>
            <w:shd w:val="clear" w:color="auto" w:fill="F2F2F2" w:themeFill="background1" w:themeFillShade="F2"/>
            <w:vAlign w:val="bottom"/>
          </w:tcPr>
          <w:p w14:paraId="4726E781" w14:textId="77777777" w:rsidR="00822D78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Functionality</w:t>
            </w:r>
          </w:p>
        </w:tc>
        <w:tc>
          <w:tcPr>
            <w:tcW w:w="4320" w:type="dxa"/>
            <w:shd w:val="clear" w:color="auto" w:fill="F2F2F2" w:themeFill="background1" w:themeFillShade="F2"/>
            <w:vAlign w:val="bottom"/>
          </w:tcPr>
          <w:p w14:paraId="3A8C1429" w14:textId="77777777" w:rsidR="00822D78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Defects</w:t>
            </w:r>
          </w:p>
        </w:tc>
      </w:tr>
      <w:tr w:rsidR="00D967AA" w:rsidRPr="00931529" w14:paraId="510E7558" w14:textId="77777777" w:rsidTr="00822D78">
        <w:trPr>
          <w:trHeight w:val="500"/>
        </w:trPr>
        <w:tc>
          <w:tcPr>
            <w:tcW w:w="4950" w:type="dxa"/>
          </w:tcPr>
          <w:p w14:paraId="0DC0034C" w14:textId="77777777" w:rsidR="00D967AA" w:rsidRDefault="00D967AA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My Account</w:t>
            </w:r>
          </w:p>
        </w:tc>
        <w:tc>
          <w:tcPr>
            <w:tcW w:w="4320" w:type="dxa"/>
          </w:tcPr>
          <w:p w14:paraId="1A4B2D1D" w14:textId="6002396A" w:rsidR="00D967AA" w:rsidRPr="00931529" w:rsidRDefault="00D967AA" w:rsidP="00CA72D7">
            <w:pPr>
              <w:rPr>
                <w:sz w:val="18"/>
                <w:szCs w:val="18"/>
              </w:rPr>
            </w:pPr>
          </w:p>
        </w:tc>
      </w:tr>
      <w:tr w:rsidR="00822D78" w:rsidRPr="00931529" w14:paraId="5ED4D8DC" w14:textId="77777777" w:rsidTr="00822D78">
        <w:trPr>
          <w:trHeight w:val="500"/>
        </w:trPr>
        <w:tc>
          <w:tcPr>
            <w:tcW w:w="4950" w:type="dxa"/>
          </w:tcPr>
          <w:p w14:paraId="32B89992" w14:textId="03147346" w:rsidR="00822D78" w:rsidRPr="00931529" w:rsidRDefault="00D2768A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</w:t>
            </w:r>
          </w:p>
        </w:tc>
        <w:tc>
          <w:tcPr>
            <w:tcW w:w="4320" w:type="dxa"/>
          </w:tcPr>
          <w:p w14:paraId="6EE83F64" w14:textId="77777777" w:rsidR="00822D78" w:rsidRPr="00931529" w:rsidRDefault="00822D78" w:rsidP="00CA72D7">
            <w:pPr>
              <w:rPr>
                <w:sz w:val="18"/>
                <w:szCs w:val="18"/>
              </w:rPr>
            </w:pPr>
          </w:p>
        </w:tc>
      </w:tr>
      <w:tr w:rsidR="00586658" w:rsidRPr="00931529" w14:paraId="1BAC8EC8" w14:textId="77777777" w:rsidTr="00822D78">
        <w:trPr>
          <w:trHeight w:val="500"/>
        </w:trPr>
        <w:tc>
          <w:tcPr>
            <w:tcW w:w="4950" w:type="dxa"/>
          </w:tcPr>
          <w:p w14:paraId="5923A4E3" w14:textId="532FDB86" w:rsidR="00586658" w:rsidRDefault="00D97E30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to favourites</w:t>
            </w:r>
          </w:p>
        </w:tc>
        <w:tc>
          <w:tcPr>
            <w:tcW w:w="4320" w:type="dxa"/>
          </w:tcPr>
          <w:p w14:paraId="4779833D" w14:textId="77777777" w:rsidR="00586658" w:rsidRPr="00931529" w:rsidRDefault="00586658" w:rsidP="00CA72D7">
            <w:pPr>
              <w:rPr>
                <w:sz w:val="18"/>
                <w:szCs w:val="18"/>
              </w:rPr>
            </w:pPr>
          </w:p>
        </w:tc>
      </w:tr>
      <w:tr w:rsidR="00586658" w:rsidRPr="00931529" w14:paraId="723623C5" w14:textId="77777777" w:rsidTr="00822D78">
        <w:trPr>
          <w:trHeight w:val="500"/>
        </w:trPr>
        <w:tc>
          <w:tcPr>
            <w:tcW w:w="4950" w:type="dxa"/>
          </w:tcPr>
          <w:p w14:paraId="45EE5D68" w14:textId="0E08E1D0" w:rsidR="00586658" w:rsidRDefault="00D97E30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Remove from favourites</w:t>
            </w:r>
          </w:p>
        </w:tc>
        <w:tc>
          <w:tcPr>
            <w:tcW w:w="4320" w:type="dxa"/>
          </w:tcPr>
          <w:p w14:paraId="648234F2" w14:textId="46152BB1" w:rsidR="00586658" w:rsidRPr="00931529" w:rsidRDefault="00586658" w:rsidP="00CA72D7">
            <w:pPr>
              <w:rPr>
                <w:sz w:val="18"/>
                <w:szCs w:val="18"/>
              </w:rPr>
            </w:pPr>
          </w:p>
        </w:tc>
      </w:tr>
      <w:tr w:rsidR="00767B71" w:rsidRPr="00931529" w14:paraId="3FA6BC98" w14:textId="77777777" w:rsidTr="00822D78">
        <w:trPr>
          <w:trHeight w:val="500"/>
        </w:trPr>
        <w:tc>
          <w:tcPr>
            <w:tcW w:w="4950" w:type="dxa"/>
          </w:tcPr>
          <w:p w14:paraId="2D81BA1C" w14:textId="58660EB3" w:rsidR="00767B71" w:rsidRDefault="00767B71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 favourites items</w:t>
            </w:r>
          </w:p>
        </w:tc>
        <w:tc>
          <w:tcPr>
            <w:tcW w:w="4320" w:type="dxa"/>
          </w:tcPr>
          <w:p w14:paraId="64CDA102" w14:textId="6B76DF9D" w:rsidR="00767B71" w:rsidRPr="00931529" w:rsidRDefault="00000000" w:rsidP="00CA72D7">
            <w:pPr>
              <w:rPr>
                <w:sz w:val="18"/>
                <w:szCs w:val="18"/>
              </w:rPr>
            </w:pPr>
            <w:hyperlink r:id="rId16" w:history="1">
              <w:r w:rsidR="00767B71" w:rsidRPr="00767B71">
                <w:rPr>
                  <w:rStyle w:val="Hyperlink"/>
                  <w:rFonts w:ascii="Verdana" w:hAnsi="Verdana"/>
                  <w:sz w:val="18"/>
                  <w:szCs w:val="18"/>
                </w:rPr>
                <w:t>0052036</w:t>
              </w:r>
            </w:hyperlink>
          </w:p>
        </w:tc>
      </w:tr>
      <w:tr w:rsidR="00586658" w:rsidRPr="00931529" w14:paraId="1A03486E" w14:textId="77777777" w:rsidTr="00822D78">
        <w:trPr>
          <w:trHeight w:val="500"/>
        </w:trPr>
        <w:tc>
          <w:tcPr>
            <w:tcW w:w="4950" w:type="dxa"/>
          </w:tcPr>
          <w:p w14:paraId="22072013" w14:textId="77777777" w:rsidR="00586658" w:rsidRDefault="0058665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to Cart</w:t>
            </w:r>
          </w:p>
        </w:tc>
        <w:tc>
          <w:tcPr>
            <w:tcW w:w="4320" w:type="dxa"/>
          </w:tcPr>
          <w:p w14:paraId="066634C6" w14:textId="175D47CC" w:rsidR="00586658" w:rsidRPr="00931529" w:rsidRDefault="00000000" w:rsidP="00CA72D7">
            <w:pPr>
              <w:rPr>
                <w:sz w:val="18"/>
                <w:szCs w:val="18"/>
              </w:rPr>
            </w:pPr>
            <w:hyperlink r:id="rId17" w:history="1">
              <w:r w:rsidR="00D646FD" w:rsidRPr="00D646FD">
                <w:rPr>
                  <w:rStyle w:val="Hyperlink"/>
                  <w:rFonts w:ascii="Verdana" w:hAnsi="Verdana"/>
                  <w:sz w:val="18"/>
                  <w:szCs w:val="18"/>
                </w:rPr>
                <w:t>0052035</w:t>
              </w:r>
            </w:hyperlink>
            <w:r w:rsidR="00CD614D">
              <w:rPr>
                <w:sz w:val="18"/>
                <w:szCs w:val="18"/>
              </w:rPr>
              <w:t xml:space="preserve"> , </w:t>
            </w:r>
            <w:hyperlink r:id="rId18" w:history="1">
              <w:r w:rsidR="00CD614D" w:rsidRPr="00CD614D">
                <w:rPr>
                  <w:rStyle w:val="Hyperlink"/>
                  <w:rFonts w:ascii="Verdana" w:hAnsi="Verdana"/>
                  <w:sz w:val="18"/>
                  <w:szCs w:val="18"/>
                </w:rPr>
                <w:t>0052037</w:t>
              </w:r>
            </w:hyperlink>
          </w:p>
        </w:tc>
      </w:tr>
      <w:tr w:rsidR="00D97E30" w:rsidRPr="00931529" w14:paraId="452ACB51" w14:textId="77777777" w:rsidTr="00822D78">
        <w:trPr>
          <w:trHeight w:val="500"/>
        </w:trPr>
        <w:tc>
          <w:tcPr>
            <w:tcW w:w="4950" w:type="dxa"/>
          </w:tcPr>
          <w:p w14:paraId="143EF0B3" w14:textId="4C2F8CBE" w:rsidR="00D97E30" w:rsidRDefault="00D97E30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Modify product quantity</w:t>
            </w:r>
          </w:p>
        </w:tc>
        <w:tc>
          <w:tcPr>
            <w:tcW w:w="4320" w:type="dxa"/>
          </w:tcPr>
          <w:p w14:paraId="4DA4C51D" w14:textId="448956A3" w:rsidR="00D97E30" w:rsidRPr="00931529" w:rsidRDefault="00000000" w:rsidP="00CA72D7">
            <w:pPr>
              <w:rPr>
                <w:sz w:val="18"/>
                <w:szCs w:val="18"/>
              </w:rPr>
            </w:pPr>
            <w:hyperlink r:id="rId19" w:history="1">
              <w:r w:rsidR="000402AD" w:rsidRPr="000402AD">
                <w:rPr>
                  <w:rStyle w:val="Hyperlink"/>
                  <w:rFonts w:ascii="Verdana" w:hAnsi="Verdana"/>
                  <w:sz w:val="18"/>
                  <w:szCs w:val="18"/>
                </w:rPr>
                <w:t>0052032</w:t>
              </w:r>
            </w:hyperlink>
            <w:r w:rsidR="00B84114">
              <w:rPr>
                <w:sz w:val="18"/>
                <w:szCs w:val="18"/>
              </w:rPr>
              <w:t xml:space="preserve"> , </w:t>
            </w:r>
            <w:hyperlink r:id="rId20" w:history="1">
              <w:r w:rsidR="00B84114" w:rsidRPr="00D646FD">
                <w:rPr>
                  <w:rStyle w:val="Hyperlink"/>
                  <w:rFonts w:ascii="Verdana" w:hAnsi="Verdana"/>
                  <w:sz w:val="18"/>
                  <w:szCs w:val="18"/>
                </w:rPr>
                <w:t>005</w:t>
              </w:r>
              <w:r w:rsidR="00D646FD" w:rsidRPr="00D646FD">
                <w:rPr>
                  <w:rStyle w:val="Hyperlink"/>
                  <w:rFonts w:ascii="Verdana" w:hAnsi="Verdana"/>
                  <w:sz w:val="18"/>
                  <w:szCs w:val="18"/>
                </w:rPr>
                <w:t>2034</w:t>
              </w:r>
            </w:hyperlink>
            <w:r w:rsidR="00D646FD">
              <w:rPr>
                <w:sz w:val="18"/>
                <w:szCs w:val="18"/>
              </w:rPr>
              <w:t xml:space="preserve"> , </w:t>
            </w:r>
          </w:p>
        </w:tc>
      </w:tr>
      <w:tr w:rsidR="00586658" w:rsidRPr="00931529" w14:paraId="3097CA38" w14:textId="77777777" w:rsidTr="00822D78">
        <w:trPr>
          <w:trHeight w:val="500"/>
        </w:trPr>
        <w:tc>
          <w:tcPr>
            <w:tcW w:w="4950" w:type="dxa"/>
          </w:tcPr>
          <w:p w14:paraId="0AFE55CB" w14:textId="0C028E8A" w:rsidR="00586658" w:rsidRDefault="00D97E30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Remove from Cart</w:t>
            </w:r>
          </w:p>
        </w:tc>
        <w:tc>
          <w:tcPr>
            <w:tcW w:w="4320" w:type="dxa"/>
          </w:tcPr>
          <w:p w14:paraId="5A2DF834" w14:textId="6DD1072D" w:rsidR="00586658" w:rsidRPr="00931529" w:rsidRDefault="00000000" w:rsidP="00CA72D7">
            <w:pPr>
              <w:rPr>
                <w:sz w:val="18"/>
                <w:szCs w:val="18"/>
              </w:rPr>
            </w:pPr>
            <w:hyperlink r:id="rId21" w:history="1">
              <w:r w:rsidR="000402AD" w:rsidRPr="000402AD">
                <w:rPr>
                  <w:rStyle w:val="Hyperlink"/>
                  <w:rFonts w:ascii="Verdana" w:hAnsi="Verdana"/>
                  <w:sz w:val="18"/>
                  <w:szCs w:val="18"/>
                </w:rPr>
                <w:t>0052030</w:t>
              </w:r>
            </w:hyperlink>
          </w:p>
        </w:tc>
      </w:tr>
      <w:tr w:rsidR="00586658" w:rsidRPr="00931529" w14:paraId="785F67BF" w14:textId="77777777" w:rsidTr="00822D78">
        <w:trPr>
          <w:trHeight w:val="500"/>
        </w:trPr>
        <w:tc>
          <w:tcPr>
            <w:tcW w:w="4950" w:type="dxa"/>
          </w:tcPr>
          <w:p w14:paraId="4A358C54" w14:textId="3DBF930E" w:rsidR="00586658" w:rsidRDefault="00D97E30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 Cart</w:t>
            </w:r>
          </w:p>
        </w:tc>
        <w:tc>
          <w:tcPr>
            <w:tcW w:w="4320" w:type="dxa"/>
          </w:tcPr>
          <w:p w14:paraId="03553F05" w14:textId="63B3B8A8" w:rsidR="00586658" w:rsidRPr="00931529" w:rsidRDefault="00000000" w:rsidP="00CA72D7">
            <w:pPr>
              <w:rPr>
                <w:sz w:val="18"/>
                <w:szCs w:val="18"/>
              </w:rPr>
            </w:pPr>
            <w:hyperlink r:id="rId22" w:history="1">
              <w:r w:rsidR="000402AD" w:rsidRPr="000402AD">
                <w:rPr>
                  <w:rStyle w:val="Hyperlink"/>
                  <w:rFonts w:ascii="Verdana" w:hAnsi="Verdana"/>
                  <w:sz w:val="18"/>
                  <w:szCs w:val="18"/>
                </w:rPr>
                <w:t>0052028</w:t>
              </w:r>
            </w:hyperlink>
          </w:p>
        </w:tc>
      </w:tr>
      <w:tr w:rsidR="00586658" w:rsidRPr="00931529" w14:paraId="532CFAAE" w14:textId="77777777" w:rsidTr="00822D78">
        <w:trPr>
          <w:trHeight w:val="500"/>
        </w:trPr>
        <w:tc>
          <w:tcPr>
            <w:tcW w:w="4950" w:type="dxa"/>
          </w:tcPr>
          <w:p w14:paraId="7F1C0EC9" w14:textId="452F96EF" w:rsidR="00586658" w:rsidRDefault="00D97E30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 calculations</w:t>
            </w:r>
          </w:p>
        </w:tc>
        <w:tc>
          <w:tcPr>
            <w:tcW w:w="4320" w:type="dxa"/>
          </w:tcPr>
          <w:p w14:paraId="72702449" w14:textId="77777777" w:rsidR="00586658" w:rsidRPr="00931529" w:rsidRDefault="00586658" w:rsidP="00CA72D7">
            <w:pPr>
              <w:rPr>
                <w:sz w:val="18"/>
                <w:szCs w:val="18"/>
              </w:rPr>
            </w:pPr>
          </w:p>
        </w:tc>
      </w:tr>
      <w:tr w:rsidR="00586658" w:rsidRPr="00931529" w14:paraId="668E49EE" w14:textId="77777777" w:rsidTr="00822D78">
        <w:trPr>
          <w:trHeight w:val="500"/>
        </w:trPr>
        <w:tc>
          <w:tcPr>
            <w:tcW w:w="4950" w:type="dxa"/>
          </w:tcPr>
          <w:p w14:paraId="7F99D048" w14:textId="68DECA05" w:rsidR="00586658" w:rsidRDefault="00D97E30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</w:t>
            </w:r>
          </w:p>
        </w:tc>
        <w:tc>
          <w:tcPr>
            <w:tcW w:w="4320" w:type="dxa"/>
          </w:tcPr>
          <w:p w14:paraId="4AD849A6" w14:textId="6F5432F7" w:rsidR="00586658" w:rsidRPr="00931529" w:rsidRDefault="00000000" w:rsidP="00CA72D7">
            <w:pPr>
              <w:rPr>
                <w:sz w:val="18"/>
                <w:szCs w:val="18"/>
              </w:rPr>
            </w:pPr>
            <w:hyperlink r:id="rId23" w:history="1">
              <w:r w:rsidR="0042650E" w:rsidRPr="0042650E">
                <w:rPr>
                  <w:rStyle w:val="Hyperlink"/>
                  <w:rFonts w:ascii="Verdana" w:hAnsi="Verdana"/>
                  <w:sz w:val="18"/>
                  <w:szCs w:val="18"/>
                </w:rPr>
                <w:t>0052321</w:t>
              </w:r>
            </w:hyperlink>
          </w:p>
        </w:tc>
      </w:tr>
      <w:tr w:rsidR="00D97E30" w:rsidRPr="00931529" w14:paraId="35059C70" w14:textId="77777777" w:rsidTr="00822D78">
        <w:trPr>
          <w:trHeight w:val="500"/>
        </w:trPr>
        <w:tc>
          <w:tcPr>
            <w:tcW w:w="4950" w:type="dxa"/>
          </w:tcPr>
          <w:p w14:paraId="4FA90688" w14:textId="57DAFF92" w:rsidR="00D97E30" w:rsidRDefault="00D97E30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Logout</w:t>
            </w:r>
          </w:p>
        </w:tc>
        <w:tc>
          <w:tcPr>
            <w:tcW w:w="4320" w:type="dxa"/>
          </w:tcPr>
          <w:p w14:paraId="226C6FB1" w14:textId="77777777" w:rsidR="00D97E30" w:rsidRPr="00931529" w:rsidRDefault="00D97E30" w:rsidP="00CA72D7">
            <w:pPr>
              <w:rPr>
                <w:sz w:val="18"/>
                <w:szCs w:val="18"/>
              </w:rPr>
            </w:pPr>
          </w:p>
        </w:tc>
      </w:tr>
      <w:tr w:rsidR="00D97E30" w:rsidRPr="00931529" w14:paraId="6DAEA623" w14:textId="77777777" w:rsidTr="00822D78">
        <w:trPr>
          <w:trHeight w:val="500"/>
        </w:trPr>
        <w:tc>
          <w:tcPr>
            <w:tcW w:w="4950" w:type="dxa"/>
          </w:tcPr>
          <w:p w14:paraId="3C64FF26" w14:textId="6817075A" w:rsidR="00D97E30" w:rsidRDefault="00D97E30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Checkout</w:t>
            </w:r>
          </w:p>
        </w:tc>
        <w:tc>
          <w:tcPr>
            <w:tcW w:w="4320" w:type="dxa"/>
          </w:tcPr>
          <w:p w14:paraId="099D2C06" w14:textId="3D4AF7E8" w:rsidR="00D97E30" w:rsidRPr="00931529" w:rsidRDefault="00000000" w:rsidP="00CA72D7">
            <w:pPr>
              <w:rPr>
                <w:sz w:val="18"/>
                <w:szCs w:val="18"/>
              </w:rPr>
            </w:pPr>
            <w:hyperlink r:id="rId24" w:history="1">
              <w:r w:rsidR="002E3908" w:rsidRPr="0042650E">
                <w:rPr>
                  <w:rStyle w:val="Hyperlink"/>
                  <w:rFonts w:ascii="Verdana" w:hAnsi="Verdana"/>
                  <w:sz w:val="18"/>
                  <w:szCs w:val="18"/>
                </w:rPr>
                <w:t>0052323</w:t>
              </w:r>
            </w:hyperlink>
          </w:p>
        </w:tc>
      </w:tr>
      <w:tr w:rsidR="00E9534D" w:rsidRPr="00931529" w14:paraId="3D18B54E" w14:textId="77777777" w:rsidTr="00822D78">
        <w:trPr>
          <w:trHeight w:val="500"/>
        </w:trPr>
        <w:tc>
          <w:tcPr>
            <w:tcW w:w="4950" w:type="dxa"/>
          </w:tcPr>
          <w:p w14:paraId="64FE4FF0" w14:textId="29FAD4D0" w:rsidR="00E9534D" w:rsidRDefault="00E9534D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Register</w:t>
            </w:r>
          </w:p>
        </w:tc>
        <w:tc>
          <w:tcPr>
            <w:tcW w:w="4320" w:type="dxa"/>
          </w:tcPr>
          <w:p w14:paraId="0B4DA752" w14:textId="16904A36" w:rsidR="00E9534D" w:rsidRPr="00931529" w:rsidRDefault="00000000" w:rsidP="00CA72D7">
            <w:pPr>
              <w:rPr>
                <w:sz w:val="18"/>
                <w:szCs w:val="18"/>
              </w:rPr>
            </w:pPr>
            <w:hyperlink r:id="rId25" w:history="1">
              <w:r w:rsidR="002E3908" w:rsidRPr="002E3908">
                <w:rPr>
                  <w:rStyle w:val="Hyperlink"/>
                  <w:rFonts w:ascii="Verdana" w:hAnsi="Verdana"/>
                  <w:sz w:val="18"/>
                  <w:szCs w:val="18"/>
                </w:rPr>
                <w:t>0052320</w:t>
              </w:r>
            </w:hyperlink>
            <w:r w:rsidR="002E3908">
              <w:rPr>
                <w:sz w:val="18"/>
                <w:szCs w:val="18"/>
              </w:rPr>
              <w:t xml:space="preserve">    </w:t>
            </w:r>
            <w:hyperlink r:id="rId26" w:history="1">
              <w:r w:rsidR="002E3908" w:rsidRPr="002E3908">
                <w:rPr>
                  <w:rStyle w:val="Hyperlink"/>
                  <w:rFonts w:ascii="Verdana" w:hAnsi="Verdana"/>
                  <w:sz w:val="18"/>
                  <w:szCs w:val="18"/>
                </w:rPr>
                <w:t>0052319</w:t>
              </w:r>
            </w:hyperlink>
          </w:p>
        </w:tc>
      </w:tr>
    </w:tbl>
    <w:p w14:paraId="463C6E6B" w14:textId="77777777" w:rsidR="00D97E30" w:rsidRDefault="00D97E30">
      <w:pPr>
        <w:spacing w:before="0" w:line="260" w:lineRule="exact"/>
      </w:pPr>
    </w:p>
    <w:p w14:paraId="7BB72D7D" w14:textId="03C31D47" w:rsidR="000D3BFB" w:rsidRDefault="000D3BFB">
      <w:pPr>
        <w:spacing w:before="0" w:line="260" w:lineRule="exact"/>
        <w:rPr>
          <w:bCs/>
          <w:sz w:val="28"/>
        </w:rPr>
      </w:pPr>
      <w:r>
        <w:br w:type="page"/>
      </w:r>
    </w:p>
    <w:p w14:paraId="3D59022E" w14:textId="03C31D47" w:rsidR="00C82863" w:rsidRDefault="0074151C" w:rsidP="00822D78">
      <w:pPr>
        <w:pStyle w:val="Heading1"/>
      </w:pPr>
      <w:bookmarkStart w:id="11" w:name="_Toc465718309"/>
      <w:r>
        <w:lastRenderedPageBreak/>
        <w:t>Defects</w:t>
      </w:r>
      <w:bookmarkEnd w:id="11"/>
    </w:p>
    <w:p w14:paraId="1AB57C99" w14:textId="77777777" w:rsidR="00C978E4" w:rsidRPr="00666B9A" w:rsidRDefault="0074151C" w:rsidP="00CB63DB">
      <w:pPr>
        <w:pStyle w:val="Heading2"/>
      </w:pPr>
      <w:bookmarkStart w:id="12" w:name="_Toc465718310"/>
      <w:r>
        <w:t>New defects</w:t>
      </w:r>
      <w:bookmarkEnd w:id="12"/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6390"/>
        <w:gridCol w:w="1436"/>
      </w:tblGrid>
      <w:tr w:rsidR="00C978E4" w:rsidRPr="00931529" w14:paraId="6809E2BC" w14:textId="77777777" w:rsidTr="00666B9A">
        <w:trPr>
          <w:trHeight w:val="500"/>
          <w:tblHeader/>
        </w:trPr>
        <w:tc>
          <w:tcPr>
            <w:tcW w:w="1530" w:type="dxa"/>
            <w:shd w:val="clear" w:color="auto" w:fill="F2F2F2" w:themeFill="background1" w:themeFillShade="F2"/>
          </w:tcPr>
          <w:p w14:paraId="3F79C3E9" w14:textId="77777777" w:rsidR="00C978E4" w:rsidRPr="00C978E4" w:rsidRDefault="000D3BFB" w:rsidP="00F148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 ID</w:t>
            </w:r>
          </w:p>
        </w:tc>
        <w:tc>
          <w:tcPr>
            <w:tcW w:w="6390" w:type="dxa"/>
            <w:shd w:val="clear" w:color="auto" w:fill="F2F2F2" w:themeFill="background1" w:themeFillShade="F2"/>
          </w:tcPr>
          <w:p w14:paraId="3D5DA2AD" w14:textId="77777777" w:rsidR="00C978E4" w:rsidRPr="00C978E4" w:rsidRDefault="00C978E4" w:rsidP="000D3BFB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 xml:space="preserve">Defect </w:t>
            </w:r>
            <w:r w:rsidR="000D3BFB">
              <w:rPr>
                <w:sz w:val="18"/>
                <w:szCs w:val="18"/>
              </w:rPr>
              <w:t>summary</w:t>
            </w:r>
          </w:p>
        </w:tc>
        <w:tc>
          <w:tcPr>
            <w:tcW w:w="1436" w:type="dxa"/>
            <w:shd w:val="clear" w:color="auto" w:fill="F2F2F2" w:themeFill="background1" w:themeFillShade="F2"/>
          </w:tcPr>
          <w:p w14:paraId="4C36A94E" w14:textId="77777777" w:rsidR="00C978E4" w:rsidRPr="00C978E4" w:rsidRDefault="00C978E4" w:rsidP="00C978E4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>Severity</w:t>
            </w:r>
          </w:p>
        </w:tc>
      </w:tr>
      <w:tr w:rsidR="00C978E4" w:rsidRPr="00931529" w14:paraId="7780062E" w14:textId="77777777" w:rsidTr="00666B9A">
        <w:trPr>
          <w:trHeight w:val="500"/>
        </w:trPr>
        <w:tc>
          <w:tcPr>
            <w:tcW w:w="1530" w:type="dxa"/>
          </w:tcPr>
          <w:p w14:paraId="5E4C387C" w14:textId="0D837C3C" w:rsidR="00C978E4" w:rsidRPr="000479A0" w:rsidRDefault="00000000" w:rsidP="00F148FA">
            <w:pPr>
              <w:rPr>
                <w:sz w:val="18"/>
                <w:szCs w:val="18"/>
              </w:rPr>
            </w:pPr>
            <w:hyperlink r:id="rId27" w:history="1">
              <w:r w:rsidR="007A4F2D" w:rsidRPr="007A4F2D">
                <w:rPr>
                  <w:rStyle w:val="Hyperlink"/>
                  <w:rFonts w:ascii="Verdana" w:hAnsi="Verdana"/>
                </w:rPr>
                <w:t>0052028</w:t>
              </w:r>
            </w:hyperlink>
          </w:p>
        </w:tc>
        <w:tc>
          <w:tcPr>
            <w:tcW w:w="6390" w:type="dxa"/>
            <w:vAlign w:val="bottom"/>
          </w:tcPr>
          <w:p w14:paraId="2D1FE65B" w14:textId="724E3C86" w:rsidR="00C978E4" w:rsidRPr="000479A0" w:rsidRDefault="00CA72D7" w:rsidP="000479A0">
            <w:pPr>
              <w:rPr>
                <w:sz w:val="18"/>
                <w:szCs w:val="18"/>
              </w:rPr>
            </w:pPr>
            <w:r w:rsidRPr="000479A0">
              <w:rPr>
                <w:sz w:val="18"/>
                <w:szCs w:val="18"/>
              </w:rPr>
              <w:t>Shopping Cart:</w:t>
            </w:r>
            <w:r w:rsidR="007A4F2D">
              <w:rPr>
                <w:sz w:val="18"/>
                <w:szCs w:val="18"/>
              </w:rPr>
              <w:t xml:space="preserve"> Go to cart button is not clickable</w:t>
            </w:r>
          </w:p>
        </w:tc>
        <w:tc>
          <w:tcPr>
            <w:tcW w:w="1436" w:type="dxa"/>
          </w:tcPr>
          <w:p w14:paraId="3BD50DD2" w14:textId="77FBFF89" w:rsidR="00C978E4" w:rsidRPr="00CE07AA" w:rsidRDefault="00CA72D7" w:rsidP="00CE07AA">
            <w:pPr>
              <w:rPr>
                <w:b/>
                <w:sz w:val="18"/>
                <w:szCs w:val="18"/>
              </w:rPr>
            </w:pPr>
            <w:r w:rsidRPr="00CE07AA">
              <w:rPr>
                <w:b/>
                <w:sz w:val="18"/>
                <w:szCs w:val="18"/>
              </w:rPr>
              <w:t>m</w:t>
            </w:r>
            <w:r w:rsidR="007A4F2D">
              <w:rPr>
                <w:b/>
                <w:sz w:val="18"/>
                <w:szCs w:val="18"/>
              </w:rPr>
              <w:t>inor</w:t>
            </w:r>
          </w:p>
        </w:tc>
      </w:tr>
      <w:tr w:rsidR="007A4F2D" w:rsidRPr="00931529" w14:paraId="739CC67A" w14:textId="77777777" w:rsidTr="00666B9A">
        <w:trPr>
          <w:trHeight w:val="500"/>
        </w:trPr>
        <w:tc>
          <w:tcPr>
            <w:tcW w:w="1530" w:type="dxa"/>
          </w:tcPr>
          <w:p w14:paraId="5BC133D2" w14:textId="611F1C0E" w:rsidR="007A4F2D" w:rsidRDefault="00000000" w:rsidP="00F148FA">
            <w:hyperlink r:id="rId28" w:history="1">
              <w:r w:rsidR="007A4F2D" w:rsidRPr="007A4F2D">
                <w:rPr>
                  <w:rStyle w:val="Hyperlink"/>
                  <w:rFonts w:ascii="Verdana" w:hAnsi="Verdana"/>
                </w:rPr>
                <w:t>0052030</w:t>
              </w:r>
            </w:hyperlink>
          </w:p>
        </w:tc>
        <w:tc>
          <w:tcPr>
            <w:tcW w:w="6390" w:type="dxa"/>
            <w:vAlign w:val="bottom"/>
          </w:tcPr>
          <w:p w14:paraId="1DEDE86A" w14:textId="695A38B5" w:rsidR="007A4F2D" w:rsidRPr="000479A0" w:rsidRDefault="007A4F2D" w:rsidP="000479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Shopping Cart: No confirmation for the remove from cart operation</w:t>
            </w:r>
          </w:p>
        </w:tc>
        <w:tc>
          <w:tcPr>
            <w:tcW w:w="1436" w:type="dxa"/>
          </w:tcPr>
          <w:p w14:paraId="4AF9FE47" w14:textId="152131B1" w:rsidR="007A4F2D" w:rsidRPr="00CE07AA" w:rsidRDefault="007A4F2D" w:rsidP="00CE07A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minor</w:t>
            </w:r>
          </w:p>
        </w:tc>
      </w:tr>
      <w:tr w:rsidR="007A4F2D" w:rsidRPr="00931529" w14:paraId="20874F3B" w14:textId="77777777" w:rsidTr="00666B9A">
        <w:trPr>
          <w:trHeight w:val="500"/>
        </w:trPr>
        <w:tc>
          <w:tcPr>
            <w:tcW w:w="1530" w:type="dxa"/>
          </w:tcPr>
          <w:p w14:paraId="238D5C17" w14:textId="73F2D6ED" w:rsidR="007A4F2D" w:rsidRDefault="00000000" w:rsidP="00F148FA">
            <w:hyperlink r:id="rId29" w:history="1">
              <w:r w:rsidR="007A4F2D" w:rsidRPr="007A4F2D">
                <w:rPr>
                  <w:rStyle w:val="Hyperlink"/>
                  <w:rFonts w:ascii="Verdana" w:hAnsi="Verdana"/>
                </w:rPr>
                <w:t>0052032</w:t>
              </w:r>
            </w:hyperlink>
          </w:p>
        </w:tc>
        <w:tc>
          <w:tcPr>
            <w:tcW w:w="6390" w:type="dxa"/>
            <w:vAlign w:val="bottom"/>
          </w:tcPr>
          <w:p w14:paraId="0112A026" w14:textId="7AFECFA4" w:rsidR="007A4F2D" w:rsidRDefault="00C25130" w:rsidP="000479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Shopping Cart: Fast Click on increase quantity button lags</w:t>
            </w:r>
          </w:p>
        </w:tc>
        <w:tc>
          <w:tcPr>
            <w:tcW w:w="1436" w:type="dxa"/>
          </w:tcPr>
          <w:p w14:paraId="4296715A" w14:textId="53553646" w:rsidR="007A4F2D" w:rsidRDefault="00C25130" w:rsidP="00CE07A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normal</w:t>
            </w:r>
          </w:p>
        </w:tc>
      </w:tr>
      <w:tr w:rsidR="00C25130" w:rsidRPr="00931529" w14:paraId="0727E9CC" w14:textId="77777777" w:rsidTr="00666B9A">
        <w:trPr>
          <w:trHeight w:val="500"/>
        </w:trPr>
        <w:tc>
          <w:tcPr>
            <w:tcW w:w="1530" w:type="dxa"/>
          </w:tcPr>
          <w:p w14:paraId="51826515" w14:textId="6ADBBBD0" w:rsidR="00C25130" w:rsidRDefault="00000000" w:rsidP="00F148FA">
            <w:hyperlink r:id="rId30" w:history="1">
              <w:r w:rsidR="00C25130" w:rsidRPr="00C25130">
                <w:rPr>
                  <w:rStyle w:val="Hyperlink"/>
                  <w:rFonts w:ascii="Verdana" w:hAnsi="Verdana"/>
                </w:rPr>
                <w:t>0052034</w:t>
              </w:r>
            </w:hyperlink>
          </w:p>
        </w:tc>
        <w:tc>
          <w:tcPr>
            <w:tcW w:w="6390" w:type="dxa"/>
            <w:vAlign w:val="bottom"/>
          </w:tcPr>
          <w:p w14:paraId="126CAD40" w14:textId="25723EDB" w:rsidR="00C25130" w:rsidRDefault="00C25130" w:rsidP="000479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Shopping Cart: Decreasing quantity from 1 to 0 does not work</w:t>
            </w:r>
          </w:p>
        </w:tc>
        <w:tc>
          <w:tcPr>
            <w:tcW w:w="1436" w:type="dxa"/>
          </w:tcPr>
          <w:p w14:paraId="6E3F22D3" w14:textId="100DD998" w:rsidR="00C25130" w:rsidRDefault="00C25130" w:rsidP="00CE07A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minor</w:t>
            </w:r>
          </w:p>
        </w:tc>
      </w:tr>
      <w:tr w:rsidR="00C25130" w:rsidRPr="00931529" w14:paraId="1E49F666" w14:textId="77777777" w:rsidTr="00666B9A">
        <w:trPr>
          <w:trHeight w:val="500"/>
        </w:trPr>
        <w:tc>
          <w:tcPr>
            <w:tcW w:w="1530" w:type="dxa"/>
          </w:tcPr>
          <w:p w14:paraId="5F30D18F" w14:textId="3F797ABB" w:rsidR="00C25130" w:rsidRDefault="00000000" w:rsidP="00F148FA">
            <w:hyperlink r:id="rId31" w:history="1">
              <w:r w:rsidR="00C25130" w:rsidRPr="00C25130">
                <w:rPr>
                  <w:rStyle w:val="Hyperlink"/>
                  <w:rFonts w:ascii="Verdana" w:hAnsi="Verdana"/>
                </w:rPr>
                <w:t>0052035</w:t>
              </w:r>
            </w:hyperlink>
          </w:p>
        </w:tc>
        <w:tc>
          <w:tcPr>
            <w:tcW w:w="6390" w:type="dxa"/>
            <w:vAlign w:val="bottom"/>
          </w:tcPr>
          <w:p w14:paraId="6EE453BB" w14:textId="66D4EEE9" w:rsidR="00C25130" w:rsidRDefault="00C25130" w:rsidP="000479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Shopping Cart: Clicking twice on the add to cart button adds then removes the item from the cart </w:t>
            </w:r>
          </w:p>
        </w:tc>
        <w:tc>
          <w:tcPr>
            <w:tcW w:w="1436" w:type="dxa"/>
          </w:tcPr>
          <w:p w14:paraId="486D25A5" w14:textId="6532D340" w:rsidR="00C25130" w:rsidRDefault="00C25130" w:rsidP="00CE07A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minor</w:t>
            </w:r>
          </w:p>
        </w:tc>
      </w:tr>
      <w:tr w:rsidR="00C25130" w:rsidRPr="00931529" w14:paraId="29B3B24F" w14:textId="77777777" w:rsidTr="00666B9A">
        <w:trPr>
          <w:trHeight w:val="500"/>
        </w:trPr>
        <w:tc>
          <w:tcPr>
            <w:tcW w:w="1530" w:type="dxa"/>
          </w:tcPr>
          <w:p w14:paraId="76B95FFE" w14:textId="3F5BA3C3" w:rsidR="00C25130" w:rsidRDefault="00000000" w:rsidP="00F148FA">
            <w:hyperlink r:id="rId32" w:history="1">
              <w:r w:rsidR="00C25130" w:rsidRPr="00C25130">
                <w:rPr>
                  <w:rStyle w:val="Hyperlink"/>
                  <w:rFonts w:ascii="Verdana" w:hAnsi="Verdana"/>
                </w:rPr>
                <w:t>0052036</w:t>
              </w:r>
            </w:hyperlink>
          </w:p>
        </w:tc>
        <w:tc>
          <w:tcPr>
            <w:tcW w:w="6390" w:type="dxa"/>
            <w:vAlign w:val="bottom"/>
          </w:tcPr>
          <w:p w14:paraId="40A4853D" w14:textId="10BF4C53" w:rsidR="00C25130" w:rsidRDefault="00C25130" w:rsidP="000479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Favourites List: UI rendering issues on the favourites page </w:t>
            </w:r>
          </w:p>
        </w:tc>
        <w:tc>
          <w:tcPr>
            <w:tcW w:w="1436" w:type="dxa"/>
          </w:tcPr>
          <w:p w14:paraId="029859A5" w14:textId="649FCCAC" w:rsidR="00C25130" w:rsidRDefault="00C25130" w:rsidP="00CE07A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normal</w:t>
            </w:r>
          </w:p>
        </w:tc>
      </w:tr>
      <w:tr w:rsidR="00C25130" w:rsidRPr="00931529" w14:paraId="53673C5F" w14:textId="77777777" w:rsidTr="00666B9A">
        <w:trPr>
          <w:trHeight w:val="500"/>
        </w:trPr>
        <w:tc>
          <w:tcPr>
            <w:tcW w:w="1530" w:type="dxa"/>
          </w:tcPr>
          <w:p w14:paraId="456963A0" w14:textId="65449FF6" w:rsidR="00C25130" w:rsidRDefault="00000000" w:rsidP="00F148FA">
            <w:hyperlink r:id="rId33" w:history="1">
              <w:r w:rsidR="00C25130" w:rsidRPr="00C25130">
                <w:rPr>
                  <w:rStyle w:val="Hyperlink"/>
                  <w:rFonts w:ascii="Verdana" w:hAnsi="Verdana"/>
                </w:rPr>
                <w:t>0052037</w:t>
              </w:r>
            </w:hyperlink>
          </w:p>
        </w:tc>
        <w:tc>
          <w:tcPr>
            <w:tcW w:w="6390" w:type="dxa"/>
            <w:vAlign w:val="bottom"/>
          </w:tcPr>
          <w:p w14:paraId="771FCE7B" w14:textId="3686780C" w:rsidR="00C25130" w:rsidRDefault="00C25130" w:rsidP="000479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Notification: UI alerts are missing on smartphones </w:t>
            </w:r>
          </w:p>
        </w:tc>
        <w:tc>
          <w:tcPr>
            <w:tcW w:w="1436" w:type="dxa"/>
          </w:tcPr>
          <w:p w14:paraId="1A413A53" w14:textId="03C0C6F9" w:rsidR="00C25130" w:rsidRDefault="00C25130" w:rsidP="00CE07A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minor</w:t>
            </w:r>
          </w:p>
        </w:tc>
      </w:tr>
      <w:tr w:rsidR="00C25130" w:rsidRPr="00931529" w14:paraId="63E2036C" w14:textId="77777777" w:rsidTr="00666B9A">
        <w:trPr>
          <w:trHeight w:val="500"/>
        </w:trPr>
        <w:tc>
          <w:tcPr>
            <w:tcW w:w="1530" w:type="dxa"/>
          </w:tcPr>
          <w:p w14:paraId="7F6BC17C" w14:textId="447B1672" w:rsidR="00C25130" w:rsidRDefault="00000000" w:rsidP="00F148FA">
            <w:hyperlink r:id="rId34" w:history="1">
              <w:r w:rsidR="00C25130" w:rsidRPr="00C25130">
                <w:rPr>
                  <w:rStyle w:val="Hyperlink"/>
                  <w:rFonts w:ascii="Verdana" w:hAnsi="Verdana"/>
                </w:rPr>
                <w:t>0052319</w:t>
              </w:r>
            </w:hyperlink>
          </w:p>
        </w:tc>
        <w:tc>
          <w:tcPr>
            <w:tcW w:w="6390" w:type="dxa"/>
            <w:vAlign w:val="bottom"/>
          </w:tcPr>
          <w:p w14:paraId="63EABA44" w14:textId="24ABA430" w:rsidR="00C25130" w:rsidRDefault="00C25130" w:rsidP="000479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My account: Registration by phone number is unavailable on Google Chrome browser</w:t>
            </w:r>
          </w:p>
        </w:tc>
        <w:tc>
          <w:tcPr>
            <w:tcW w:w="1436" w:type="dxa"/>
          </w:tcPr>
          <w:p w14:paraId="3EF8A516" w14:textId="28864104" w:rsidR="00C25130" w:rsidRDefault="007D2A4C" w:rsidP="00CE07A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major</w:t>
            </w:r>
          </w:p>
        </w:tc>
      </w:tr>
      <w:tr w:rsidR="007D2A4C" w:rsidRPr="00931529" w14:paraId="2CE8AF4A" w14:textId="77777777" w:rsidTr="00666B9A">
        <w:trPr>
          <w:trHeight w:val="500"/>
        </w:trPr>
        <w:tc>
          <w:tcPr>
            <w:tcW w:w="1530" w:type="dxa"/>
          </w:tcPr>
          <w:p w14:paraId="72C8AAAF" w14:textId="1771EE01" w:rsidR="007D2A4C" w:rsidRDefault="00000000" w:rsidP="00F148FA">
            <w:hyperlink r:id="rId35" w:history="1">
              <w:r w:rsidR="007D2A4C" w:rsidRPr="007D2A4C">
                <w:rPr>
                  <w:rStyle w:val="Hyperlink"/>
                  <w:rFonts w:ascii="Verdana" w:hAnsi="Verdana"/>
                </w:rPr>
                <w:t>0052320</w:t>
              </w:r>
            </w:hyperlink>
          </w:p>
        </w:tc>
        <w:tc>
          <w:tcPr>
            <w:tcW w:w="6390" w:type="dxa"/>
            <w:vAlign w:val="bottom"/>
          </w:tcPr>
          <w:p w14:paraId="1748F4D0" w14:textId="01ED22E9" w:rsidR="007D2A4C" w:rsidRDefault="007D2A4C" w:rsidP="000479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My account: Registration of anew user via Facebook is not working</w:t>
            </w:r>
          </w:p>
        </w:tc>
        <w:tc>
          <w:tcPr>
            <w:tcW w:w="1436" w:type="dxa"/>
          </w:tcPr>
          <w:p w14:paraId="64E47EFD" w14:textId="08ABC503" w:rsidR="007D2A4C" w:rsidRDefault="007D2A4C" w:rsidP="00CE07A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major</w:t>
            </w:r>
          </w:p>
        </w:tc>
      </w:tr>
      <w:tr w:rsidR="007D2A4C" w:rsidRPr="00931529" w14:paraId="00D30818" w14:textId="77777777" w:rsidTr="00666B9A">
        <w:trPr>
          <w:trHeight w:val="500"/>
        </w:trPr>
        <w:tc>
          <w:tcPr>
            <w:tcW w:w="1530" w:type="dxa"/>
          </w:tcPr>
          <w:p w14:paraId="675687A9" w14:textId="2B54E55C" w:rsidR="007D2A4C" w:rsidRDefault="00000000" w:rsidP="00F148FA">
            <w:hyperlink r:id="rId36" w:history="1">
              <w:r w:rsidR="007D2A4C" w:rsidRPr="007D2A4C">
                <w:rPr>
                  <w:rStyle w:val="Hyperlink"/>
                  <w:rFonts w:ascii="Verdana" w:hAnsi="Verdana"/>
                </w:rPr>
                <w:t>0052321</w:t>
              </w:r>
            </w:hyperlink>
          </w:p>
        </w:tc>
        <w:tc>
          <w:tcPr>
            <w:tcW w:w="6390" w:type="dxa"/>
            <w:vAlign w:val="bottom"/>
          </w:tcPr>
          <w:p w14:paraId="7D9F5A79" w14:textId="3786AC7A" w:rsidR="007D2A4C" w:rsidRDefault="007D2A4C" w:rsidP="000479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My account: Login via Facebook account doesn’t work</w:t>
            </w:r>
          </w:p>
        </w:tc>
        <w:tc>
          <w:tcPr>
            <w:tcW w:w="1436" w:type="dxa"/>
          </w:tcPr>
          <w:p w14:paraId="655ECC5D" w14:textId="256B52E7" w:rsidR="007D2A4C" w:rsidRDefault="007D2A4C" w:rsidP="00CE07A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major</w:t>
            </w:r>
          </w:p>
        </w:tc>
      </w:tr>
      <w:tr w:rsidR="007D2A4C" w:rsidRPr="00931529" w14:paraId="193E3D51" w14:textId="77777777" w:rsidTr="00666B9A">
        <w:trPr>
          <w:trHeight w:val="500"/>
        </w:trPr>
        <w:tc>
          <w:tcPr>
            <w:tcW w:w="1530" w:type="dxa"/>
          </w:tcPr>
          <w:p w14:paraId="60A637AE" w14:textId="1299235E" w:rsidR="007D2A4C" w:rsidRDefault="00000000" w:rsidP="00F148FA">
            <w:hyperlink r:id="rId37" w:history="1">
              <w:r w:rsidR="007D2A4C" w:rsidRPr="007D2A4C">
                <w:rPr>
                  <w:rStyle w:val="Hyperlink"/>
                  <w:rFonts w:ascii="Verdana" w:hAnsi="Verdana"/>
                </w:rPr>
                <w:t>0052323</w:t>
              </w:r>
            </w:hyperlink>
          </w:p>
        </w:tc>
        <w:tc>
          <w:tcPr>
            <w:tcW w:w="6390" w:type="dxa"/>
            <w:vAlign w:val="bottom"/>
          </w:tcPr>
          <w:p w14:paraId="63B2E893" w14:textId="4AE89EC1" w:rsidR="007D2A4C" w:rsidRDefault="007D2A4C" w:rsidP="000479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Checkout: Check out items in cart when user is logged in fa</w:t>
            </w:r>
            <w:r w:rsidR="00B850AD">
              <w:rPr>
                <w:sz w:val="18"/>
                <w:szCs w:val="18"/>
              </w:rPr>
              <w:t>ils</w:t>
            </w:r>
          </w:p>
        </w:tc>
        <w:tc>
          <w:tcPr>
            <w:tcW w:w="1436" w:type="dxa"/>
          </w:tcPr>
          <w:p w14:paraId="61912B7D" w14:textId="476DAFC7" w:rsidR="007D2A4C" w:rsidRDefault="007D2A4C" w:rsidP="00CE07A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critical</w:t>
            </w:r>
          </w:p>
        </w:tc>
      </w:tr>
    </w:tbl>
    <w:p w14:paraId="7FDD8B3F" w14:textId="77777777" w:rsidR="00F148FA" w:rsidRDefault="00F148FA" w:rsidP="00CB63DB">
      <w:pPr>
        <w:pStyle w:val="Heading2"/>
        <w:numPr>
          <w:ilvl w:val="0"/>
          <w:numId w:val="0"/>
        </w:numPr>
        <w:ind w:left="180"/>
      </w:pPr>
    </w:p>
    <w:p w14:paraId="7133D99C" w14:textId="77777777" w:rsidR="00F148FA" w:rsidRDefault="00F148FA">
      <w:pPr>
        <w:spacing w:before="0" w:line="260" w:lineRule="exact"/>
        <w:rPr>
          <w:bCs/>
          <w:sz w:val="28"/>
        </w:rPr>
      </w:pPr>
      <w:r>
        <w:br w:type="page"/>
      </w:r>
    </w:p>
    <w:p w14:paraId="6D301AE6" w14:textId="77777777" w:rsidR="0074151C" w:rsidRDefault="000D3BFB" w:rsidP="00CB63DB">
      <w:pPr>
        <w:pStyle w:val="Heading2"/>
      </w:pPr>
      <w:bookmarkStart w:id="13" w:name="_Toc465718311"/>
      <w:r>
        <w:lastRenderedPageBreak/>
        <w:t>Validated bugs</w:t>
      </w:r>
      <w:bookmarkEnd w:id="13"/>
    </w:p>
    <w:p w14:paraId="6984D2AD" w14:textId="77777777" w:rsidR="000479A0" w:rsidRPr="001E1D4A" w:rsidRDefault="000479A0" w:rsidP="000479A0">
      <w:pPr>
        <w:rPr>
          <w:bCs/>
        </w:rPr>
      </w:pPr>
      <w:r w:rsidRPr="001E1D4A">
        <w:t xml:space="preserve">No </w:t>
      </w:r>
      <w:r w:rsidRPr="001E1D4A">
        <w:rPr>
          <w:bCs/>
        </w:rPr>
        <w:t>Bugs are validated.</w:t>
      </w:r>
    </w:p>
    <w:p w14:paraId="2793310F" w14:textId="77777777" w:rsidR="000479A0" w:rsidRDefault="00F148FA" w:rsidP="00CB63DB">
      <w:pPr>
        <w:pStyle w:val="Heading2"/>
      </w:pPr>
      <w:bookmarkStart w:id="14" w:name="_Toc465718312"/>
      <w:r>
        <w:t>O</w:t>
      </w:r>
      <w:r w:rsidR="000D3BFB">
        <w:t>ld bugs still ope</w:t>
      </w:r>
      <w:r w:rsidR="000479A0">
        <w:t>n</w:t>
      </w:r>
      <w:bookmarkEnd w:id="14"/>
    </w:p>
    <w:p w14:paraId="54CDC9BD" w14:textId="77777777" w:rsidR="000479A0" w:rsidRPr="001E1D4A" w:rsidRDefault="000479A0" w:rsidP="000479A0">
      <w:r w:rsidRPr="001E1D4A">
        <w:t>There are no old bugs still open.</w:t>
      </w:r>
    </w:p>
    <w:p w14:paraId="75C147D3" w14:textId="77777777" w:rsidR="007013DB" w:rsidRPr="000D3BFB" w:rsidRDefault="007013DB" w:rsidP="007013DB">
      <w:pPr>
        <w:pStyle w:val="InfoParagraph1"/>
        <w:rPr>
          <w:color w:val="00B0F0"/>
        </w:rPr>
      </w:pPr>
    </w:p>
    <w:p w14:paraId="12ED66A3" w14:textId="77777777" w:rsidR="00DB326B" w:rsidRDefault="00DB326B" w:rsidP="00DB326B">
      <w:pPr>
        <w:pStyle w:val="Heading1"/>
      </w:pPr>
    </w:p>
    <w:p w14:paraId="38872DCB" w14:textId="77777777" w:rsidR="00DB326B" w:rsidRDefault="00DB326B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  <w:r>
        <w:br w:type="page"/>
      </w:r>
    </w:p>
    <w:p w14:paraId="34F48F87" w14:textId="77777777" w:rsidR="00007CA6" w:rsidRPr="00007CA6" w:rsidRDefault="00574004" w:rsidP="00007CA6">
      <w:pPr>
        <w:pStyle w:val="Heading1"/>
      </w:pPr>
      <w:bookmarkStart w:id="15" w:name="_Toc465718313"/>
      <w:r>
        <w:lastRenderedPageBreak/>
        <w:t>Conclusions</w:t>
      </w:r>
      <w:bookmarkEnd w:id="15"/>
    </w:p>
    <w:bookmarkEnd w:id="2"/>
    <w:bookmarkEnd w:id="5"/>
    <w:p w14:paraId="2532EC29" w14:textId="43581A8D" w:rsidR="00F47B71" w:rsidRDefault="00CF69A3" w:rsidP="00BB7AD6">
      <w:pPr>
        <w:jc w:val="both"/>
      </w:pPr>
      <w:r>
        <w:t>S</w:t>
      </w:r>
      <w:r w:rsidR="00F47B71" w:rsidRPr="00BB7AD6">
        <w:t xml:space="preserve">moke Test Cases, for the main </w:t>
      </w:r>
      <w:r w:rsidR="00F47B71" w:rsidRPr="00CF69A3">
        <w:rPr>
          <w:noProof/>
        </w:rPr>
        <w:t>functionalities</w:t>
      </w:r>
      <w:r w:rsidR="00F47B71" w:rsidRPr="00BB7AD6">
        <w:t xml:space="preserve"> </w:t>
      </w:r>
      <w:r w:rsidR="00D64C72">
        <w:t xml:space="preserve">in a </w:t>
      </w:r>
      <w:r w:rsidR="00D64C72" w:rsidRPr="00CF69A3">
        <w:rPr>
          <w:noProof/>
        </w:rPr>
        <w:t>p</w:t>
      </w:r>
      <w:r>
        <w:rPr>
          <w:noProof/>
        </w:rPr>
        <w:t>er</w:t>
      </w:r>
      <w:r w:rsidR="00D64C72" w:rsidRPr="00CF69A3">
        <w:rPr>
          <w:noProof/>
        </w:rPr>
        <w:t>cent</w:t>
      </w:r>
      <w:r w:rsidR="00D64C72">
        <w:t xml:space="preserve"> of</w:t>
      </w:r>
      <w:r w:rsidR="00F47B71" w:rsidRPr="00BB7AD6">
        <w:t xml:space="preserve"> </w:t>
      </w:r>
      <w:r w:rsidR="00D64C72">
        <w:t xml:space="preserve">100% </w:t>
      </w:r>
      <w:r w:rsidR="00BB7AD6">
        <w:t xml:space="preserve">were executed, </w:t>
      </w:r>
      <w:r w:rsidR="003F1990">
        <w:t>7</w:t>
      </w:r>
      <w:r w:rsidR="0051379F">
        <w:t>8.3</w:t>
      </w:r>
      <w:r w:rsidR="00BB7AD6">
        <w:t xml:space="preserve">% passed and </w:t>
      </w:r>
      <w:r w:rsidR="003F1990">
        <w:t>2</w:t>
      </w:r>
      <w:r w:rsidR="0051379F">
        <w:t>1.7</w:t>
      </w:r>
      <w:r w:rsidR="00BB7AD6">
        <w:t>% failed.</w:t>
      </w:r>
      <w:r w:rsidR="00DD44A2">
        <w:t xml:space="preserve"> </w:t>
      </w:r>
      <w:r w:rsidR="00BB7AD6">
        <w:t>The failed test cases</w:t>
      </w:r>
      <w:r w:rsidR="008A3B3C" w:rsidRPr="00BB7AD6">
        <w:t xml:space="preserve"> are related to the Cart functionality. </w:t>
      </w:r>
    </w:p>
    <w:p w14:paraId="2D9AAAA0" w14:textId="2B131070" w:rsidR="00CF69A3" w:rsidRPr="00BB7AD6" w:rsidRDefault="00CF69A3" w:rsidP="00CF69A3">
      <w:pPr>
        <w:jc w:val="both"/>
      </w:pPr>
      <w:r>
        <w:t>A</w:t>
      </w:r>
      <w:r w:rsidRPr="00BB7AD6">
        <w:t xml:space="preserve"> total number of </w:t>
      </w:r>
      <w:r w:rsidR="003F1990">
        <w:t>11</w:t>
      </w:r>
      <w:r w:rsidRPr="00BB7AD6">
        <w:t xml:space="preserve"> new </w:t>
      </w:r>
      <w:r>
        <w:t xml:space="preserve">bugs were identified, half of them were identified as </w:t>
      </w:r>
      <w:r w:rsidR="003F1990">
        <w:t>minor</w:t>
      </w:r>
      <w:r>
        <w:t xml:space="preserve"> severity,</w:t>
      </w:r>
      <w:r w:rsidR="003F1990">
        <w:t>1 of them was identified as critical severity, 3 – major severity and 2 – normal severity</w:t>
      </w:r>
      <w:r>
        <w:t>. No bugs were validated.</w:t>
      </w:r>
    </w:p>
    <w:p w14:paraId="21908BC7" w14:textId="408FE1DF" w:rsidR="00DE237C" w:rsidRDefault="00B77515" w:rsidP="00BB7AD6">
      <w:pPr>
        <w:jc w:val="both"/>
      </w:pPr>
      <w:r>
        <w:t>In addition to S</w:t>
      </w:r>
      <w:r w:rsidR="008A3B3C" w:rsidRPr="00BB7AD6">
        <w:t xml:space="preserve">moke </w:t>
      </w:r>
      <w:r>
        <w:t>and P</w:t>
      </w:r>
      <w:r w:rsidR="00D64C72">
        <w:t xml:space="preserve">ositive </w:t>
      </w:r>
      <w:r w:rsidR="008A3B3C" w:rsidRPr="00BB7AD6">
        <w:t xml:space="preserve">testing, </w:t>
      </w:r>
      <w:r w:rsidR="00A5401D" w:rsidRPr="00BB7AD6">
        <w:t>testing types</w:t>
      </w:r>
      <w:r w:rsidR="006B42B9">
        <w:t xml:space="preserve"> such </w:t>
      </w:r>
      <w:r w:rsidR="006B42B9" w:rsidRPr="00CF69A3">
        <w:rPr>
          <w:noProof/>
        </w:rPr>
        <w:t>as</w:t>
      </w:r>
      <w:r w:rsidR="003F1990">
        <w:rPr>
          <w:noProof/>
        </w:rPr>
        <w:t>:</w:t>
      </w:r>
      <w:r w:rsidR="00CE07AA">
        <w:t xml:space="preserve"> </w:t>
      </w:r>
      <w:r w:rsidR="0028197D">
        <w:t>Exploratory, C</w:t>
      </w:r>
      <w:r w:rsidR="006B42B9">
        <w:t>ompatibi</w:t>
      </w:r>
      <w:r w:rsidR="0028197D">
        <w:t>lity,</w:t>
      </w:r>
      <w:r w:rsidR="003F1990">
        <w:t xml:space="preserve"> Positive</w:t>
      </w:r>
      <w:r>
        <w:t xml:space="preserve">, </w:t>
      </w:r>
      <w:r w:rsidR="009C53B6">
        <w:t xml:space="preserve">UI, </w:t>
      </w:r>
      <w:r w:rsidR="0028197D">
        <w:t>U</w:t>
      </w:r>
      <w:r w:rsidR="006B42B9">
        <w:t>sability,</w:t>
      </w:r>
      <w:r w:rsidR="00DE237C">
        <w:t xml:space="preserve"> were </w:t>
      </w:r>
      <w:r w:rsidR="009C53B6">
        <w:t>covered</w:t>
      </w:r>
      <w:r w:rsidR="00DE237C">
        <w:t>.</w:t>
      </w:r>
    </w:p>
    <w:p w14:paraId="414F07FE" w14:textId="42C741F6" w:rsidR="00CF69A3" w:rsidRDefault="003F1990" w:rsidP="00BB7AD6">
      <w:pPr>
        <w:jc w:val="both"/>
      </w:pPr>
      <w:r>
        <w:t>Smoke</w:t>
      </w:r>
      <w:r w:rsidR="00A5401D" w:rsidRPr="00BB7AD6">
        <w:t xml:space="preserve"> testing was performed </w:t>
      </w:r>
      <w:r w:rsidR="008A3B3C" w:rsidRPr="00BB7AD6">
        <w:t xml:space="preserve">for important functionalities. A </w:t>
      </w:r>
      <w:r w:rsidR="00A5401D" w:rsidRPr="00BB7AD6">
        <w:t>large number of</w:t>
      </w:r>
      <w:r w:rsidR="008A3B3C" w:rsidRPr="00BB7AD6">
        <w:t xml:space="preserve"> bugs were identified during exploratory </w:t>
      </w:r>
      <w:r w:rsidR="0051379F" w:rsidRPr="00BB7AD6">
        <w:t>testing.</w:t>
      </w:r>
      <w:r w:rsidR="003A3E99" w:rsidRPr="00BB7AD6">
        <w:t xml:space="preserve"> </w:t>
      </w:r>
    </w:p>
    <w:p w14:paraId="0FF265AE" w14:textId="2EDEE143" w:rsidR="008A3B3C" w:rsidRPr="00BB7AD6" w:rsidRDefault="003A3E99" w:rsidP="00BB7AD6">
      <w:pPr>
        <w:jc w:val="both"/>
      </w:pPr>
      <w:r w:rsidRPr="00BB7AD6">
        <w:t xml:space="preserve">Most of the bugs were identified </w:t>
      </w:r>
      <w:r w:rsidR="00CF69A3">
        <w:t xml:space="preserve">by </w:t>
      </w:r>
      <w:r w:rsidR="003F1990">
        <w:t xml:space="preserve">Positive </w:t>
      </w:r>
      <w:r w:rsidRPr="00BB7AD6">
        <w:t>Testing.</w:t>
      </w:r>
    </w:p>
    <w:p w14:paraId="613385D9" w14:textId="5996F624" w:rsidR="008A3B3C" w:rsidRDefault="003A3E99" w:rsidP="00BB7AD6">
      <w:pPr>
        <w:jc w:val="both"/>
      </w:pPr>
      <w:r w:rsidRPr="00BB7AD6">
        <w:t xml:space="preserve">Compatibility testing was </w:t>
      </w:r>
      <w:r w:rsidR="00CF69A3">
        <w:t xml:space="preserve">also </w:t>
      </w:r>
      <w:r w:rsidRPr="00BB7AD6">
        <w:t>performed</w:t>
      </w:r>
      <w:r w:rsidR="00D64C72">
        <w:t>, for different browsers and devices</w:t>
      </w:r>
      <w:r w:rsidRPr="00BB7AD6">
        <w:t>.</w:t>
      </w:r>
      <w:r w:rsidR="008A3B3C" w:rsidRPr="00BB7AD6">
        <w:t xml:space="preserve"> </w:t>
      </w:r>
      <w:r w:rsidR="00D64C72">
        <w:t xml:space="preserve">The bugs reproduce </w:t>
      </w:r>
      <w:r w:rsidR="003F1990">
        <w:t xml:space="preserve">not </w:t>
      </w:r>
      <w:r w:rsidR="00D64C72">
        <w:t xml:space="preserve">on all browsers. </w:t>
      </w:r>
      <w:r w:rsidR="008A3B3C" w:rsidRPr="00BB7AD6">
        <w:t xml:space="preserve">In addition to the bugs identified on </w:t>
      </w:r>
      <w:r w:rsidR="003F1990">
        <w:t>Windows</w:t>
      </w:r>
      <w:r w:rsidR="008A3B3C" w:rsidRPr="00BB7AD6">
        <w:t xml:space="preserve"> OS, that also reproduce on Android, </w:t>
      </w:r>
      <w:r w:rsidR="003F1990">
        <w:t xml:space="preserve">the critical </w:t>
      </w:r>
      <w:r w:rsidR="008A3B3C" w:rsidRPr="00BB7AD6">
        <w:t xml:space="preserve">bug related to the </w:t>
      </w:r>
      <w:r w:rsidR="003F1990">
        <w:t xml:space="preserve">Checkout </w:t>
      </w:r>
      <w:r w:rsidR="003F1990" w:rsidRPr="00BB7AD6">
        <w:t>was</w:t>
      </w:r>
      <w:r w:rsidR="00A5401D" w:rsidRPr="00BB7AD6">
        <w:t xml:space="preserve"> identified</w:t>
      </w:r>
      <w:r w:rsidR="00D64C72">
        <w:t xml:space="preserve"> on </w:t>
      </w:r>
      <w:r w:rsidR="003F1990">
        <w:t>MAC OS.</w:t>
      </w:r>
    </w:p>
    <w:p w14:paraId="10A2B42C" w14:textId="7ABC79F4" w:rsidR="00D146FB" w:rsidRPr="00BB7AD6" w:rsidRDefault="00DD44A2" w:rsidP="00BB7AD6">
      <w:pPr>
        <w:jc w:val="both"/>
      </w:pPr>
      <w:r w:rsidRPr="00CF69A3">
        <w:rPr>
          <w:noProof/>
        </w:rPr>
        <w:t>Considering</w:t>
      </w:r>
      <w:r>
        <w:t xml:space="preserve"> the number of high severity bugs identified, on all important functionalities, </w:t>
      </w:r>
      <w:r w:rsidR="00024F29">
        <w:t xml:space="preserve">the fixing </w:t>
      </w:r>
      <w:r w:rsidR="003F1990">
        <w:t xml:space="preserve">critical bug </w:t>
      </w:r>
      <w:r>
        <w:t xml:space="preserve">is </w:t>
      </w:r>
      <w:r w:rsidR="003F1990">
        <w:t>mandatory,</w:t>
      </w:r>
      <w:r>
        <w:t xml:space="preserve"> although the application is already in production.</w:t>
      </w:r>
    </w:p>
    <w:p w14:paraId="4CE6A365" w14:textId="77777777" w:rsidR="003A3E99" w:rsidRPr="00BB7AD6" w:rsidRDefault="003A3E99" w:rsidP="00BB7AD6"/>
    <w:sectPr w:rsidR="003A3E99" w:rsidRPr="00BB7AD6" w:rsidSect="00AB0562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type w:val="evenPage"/>
      <w:pgSz w:w="11909" w:h="16834" w:code="9"/>
      <w:pgMar w:top="2104" w:right="1140" w:bottom="992" w:left="1412" w:header="851" w:footer="8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CE7C4" w14:textId="77777777" w:rsidR="00E81D2F" w:rsidRDefault="00E81D2F">
      <w:r>
        <w:separator/>
      </w:r>
    </w:p>
  </w:endnote>
  <w:endnote w:type="continuationSeparator" w:id="0">
    <w:p w14:paraId="177E03DB" w14:textId="77777777" w:rsidR="00E81D2F" w:rsidRDefault="00E81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A4C0A" w14:textId="77777777" w:rsidR="00CB63DB" w:rsidRDefault="00CB63DB">
    <w:pPr>
      <w:pStyle w:val="Footer"/>
      <w:framePr w:wrap="notBesid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26380" w14:textId="77777777" w:rsidR="00CB63DB" w:rsidRDefault="00CB63DB">
    <w:pPr>
      <w:pStyle w:val="Footer"/>
      <w:framePr w:wrap="notBesid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97190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553FD" w14:textId="77777777" w:rsidR="0076622F" w:rsidRDefault="0076622F" w:rsidP="000F2DD2">
        <w:pPr>
          <w:pStyle w:val="Footer"/>
          <w:framePr w:wrap="notBeside" w:hAnchor="page" w:x="1095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03D6AB" w14:textId="77777777" w:rsidR="0076622F" w:rsidRDefault="0076622F" w:rsidP="001E6127">
    <w:pPr>
      <w:framePr w:wrap="around" w:vAnchor="text" w:hAnchor="page" w:x="1504" w:y="16784"/>
      <w:tabs>
        <w:tab w:val="center" w:pos="609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5A9F0" w14:textId="77777777" w:rsidR="00E81D2F" w:rsidRDefault="00E81D2F">
      <w:r>
        <w:separator/>
      </w:r>
    </w:p>
  </w:footnote>
  <w:footnote w:type="continuationSeparator" w:id="0">
    <w:p w14:paraId="383376FC" w14:textId="77777777" w:rsidR="00E81D2F" w:rsidRDefault="00E81D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678C1" w14:textId="77777777" w:rsidR="00CB63DB" w:rsidRDefault="00CB63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42D53" w14:textId="77777777" w:rsidR="0076622F" w:rsidRDefault="0076622F">
    <w:pPr>
      <w:pStyle w:val="Header"/>
    </w:pPr>
    <w:r>
      <w:rPr>
        <w:rFonts w:cs="Times New Roman"/>
        <w:noProof/>
        <w:color w:val="00B050"/>
        <w:sz w:val="18"/>
        <w:szCs w:val="22"/>
        <w:lang w:val="en-US"/>
      </w:rPr>
      <w:drawing>
        <wp:anchor distT="0" distB="0" distL="114300" distR="114300" simplePos="0" relativeHeight="251666432" behindDoc="0" locked="0" layoutInCell="1" allowOverlap="1" wp14:anchorId="6302DB15" wp14:editId="7F9B9E6D">
          <wp:simplePos x="0" y="0"/>
          <wp:positionH relativeFrom="column">
            <wp:posOffset>-137160</wp:posOffset>
          </wp:positionH>
          <wp:positionV relativeFrom="paragraph">
            <wp:posOffset>-266700</wp:posOffset>
          </wp:positionV>
          <wp:extent cx="1905000" cy="828675"/>
          <wp:effectExtent l="0" t="0" r="0" b="9525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SI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D6785" w14:textId="77777777" w:rsidR="0076622F" w:rsidRDefault="0076622F" w:rsidP="000E7CBF">
    <w:pPr>
      <w:pStyle w:val="Header"/>
    </w:pPr>
    <w:r>
      <w:t>[Confidential]</w:t>
    </w:r>
    <w:r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1019A7B9" wp14:editId="43441BE1">
          <wp:simplePos x="0" y="0"/>
          <wp:positionH relativeFrom="margin">
            <wp:posOffset>44450</wp:posOffset>
          </wp:positionH>
          <wp:positionV relativeFrom="margin">
            <wp:posOffset>-769620</wp:posOffset>
          </wp:positionV>
          <wp:extent cx="1133475" cy="311785"/>
          <wp:effectExtent l="0" t="0" r="0" b="0"/>
          <wp:wrapSquare wrapText="bothSides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iquest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31178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3D71"/>
    <w:multiLevelType w:val="hybridMultilevel"/>
    <w:tmpl w:val="9FD435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4E72"/>
    <w:multiLevelType w:val="hybridMultilevel"/>
    <w:tmpl w:val="7C287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575AD"/>
    <w:multiLevelType w:val="hybridMultilevel"/>
    <w:tmpl w:val="20166010"/>
    <w:lvl w:ilvl="0" w:tplc="FFFFFFFF">
      <w:start w:val="1"/>
      <w:numFmt w:val="bullet"/>
      <w:pStyle w:val="3Bullet"/>
      <w:lvlText w:val="o"/>
      <w:lvlJc w:val="left"/>
      <w:pPr>
        <w:tabs>
          <w:tab w:val="num" w:pos="2574"/>
        </w:tabs>
        <w:ind w:left="1863" w:hanging="216"/>
      </w:pPr>
      <w:rPr>
        <w:rFonts w:ascii="Courier New" w:hAnsi="Courier New" w:hint="default"/>
      </w:rPr>
    </w:lvl>
    <w:lvl w:ilvl="1" w:tplc="7EC6F5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1496F"/>
    <w:multiLevelType w:val="hybridMultilevel"/>
    <w:tmpl w:val="EE38A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9752A4"/>
    <w:multiLevelType w:val="hybridMultilevel"/>
    <w:tmpl w:val="6B82CF3A"/>
    <w:lvl w:ilvl="0" w:tplc="364461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8971D6"/>
    <w:multiLevelType w:val="hybridMultilevel"/>
    <w:tmpl w:val="F03CDD4E"/>
    <w:lvl w:ilvl="0" w:tplc="C1D0C194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821AE"/>
    <w:multiLevelType w:val="multilevel"/>
    <w:tmpl w:val="3C3AE1A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5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D2705AF"/>
    <w:multiLevelType w:val="hybridMultilevel"/>
    <w:tmpl w:val="2DA20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F71BF"/>
    <w:multiLevelType w:val="hybridMultilevel"/>
    <w:tmpl w:val="DCC86CA6"/>
    <w:lvl w:ilvl="0" w:tplc="D3E6DC2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573940"/>
    <w:multiLevelType w:val="hybridMultilevel"/>
    <w:tmpl w:val="2A9E4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934B3F"/>
    <w:multiLevelType w:val="hybridMultilevel"/>
    <w:tmpl w:val="D5D4ABF2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21991492"/>
    <w:multiLevelType w:val="multilevel"/>
    <w:tmpl w:val="C9CE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AC7229"/>
    <w:multiLevelType w:val="hybridMultilevel"/>
    <w:tmpl w:val="D0421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F2093"/>
    <w:multiLevelType w:val="hybridMultilevel"/>
    <w:tmpl w:val="73562F56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26ED79AA"/>
    <w:multiLevelType w:val="hybridMultilevel"/>
    <w:tmpl w:val="71AAF8F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9F7788"/>
    <w:multiLevelType w:val="hybridMultilevel"/>
    <w:tmpl w:val="C91253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0AA2E41"/>
    <w:multiLevelType w:val="hybridMultilevel"/>
    <w:tmpl w:val="5426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3B68E3"/>
    <w:multiLevelType w:val="hybridMultilevel"/>
    <w:tmpl w:val="50681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95E15EC"/>
    <w:multiLevelType w:val="hybridMultilevel"/>
    <w:tmpl w:val="48126090"/>
    <w:lvl w:ilvl="0" w:tplc="9878C30C">
      <w:numFmt w:val="bullet"/>
      <w:lvlText w:val="•"/>
      <w:lvlJc w:val="left"/>
      <w:pPr>
        <w:ind w:left="1212" w:hanging="852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154E7"/>
    <w:multiLevelType w:val="hybridMultilevel"/>
    <w:tmpl w:val="CB203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8239C7"/>
    <w:multiLevelType w:val="hybridMultilevel"/>
    <w:tmpl w:val="AA74B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5F57B56"/>
    <w:multiLevelType w:val="hybridMultilevel"/>
    <w:tmpl w:val="DF903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184EF1"/>
    <w:multiLevelType w:val="multilevel"/>
    <w:tmpl w:val="EE92E82C"/>
    <w:numStyleLink w:val="BulletListLevel2"/>
  </w:abstractNum>
  <w:abstractNum w:abstractNumId="23" w15:restartNumberingAfterBreak="0">
    <w:nsid w:val="4C5820A1"/>
    <w:multiLevelType w:val="hybridMultilevel"/>
    <w:tmpl w:val="0B647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B45A64"/>
    <w:multiLevelType w:val="multilevel"/>
    <w:tmpl w:val="EE92E82C"/>
    <w:styleLink w:val="BulletListLevel2"/>
    <w:lvl w:ilvl="0">
      <w:start w:val="1"/>
      <w:numFmt w:val="bullet"/>
      <w:pStyle w:val="PargraphLevelBulletListIdent2"/>
      <w:lvlText w:val=""/>
      <w:lvlJc w:val="left"/>
      <w:pPr>
        <w:ind w:left="180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19B6080"/>
    <w:multiLevelType w:val="hybridMultilevel"/>
    <w:tmpl w:val="988A6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8A554B"/>
    <w:multiLevelType w:val="hybridMultilevel"/>
    <w:tmpl w:val="E4563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EF4483"/>
    <w:multiLevelType w:val="hybridMultilevel"/>
    <w:tmpl w:val="3202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034654"/>
    <w:multiLevelType w:val="multilevel"/>
    <w:tmpl w:val="8918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D90372"/>
    <w:multiLevelType w:val="hybridMultilevel"/>
    <w:tmpl w:val="9800D548"/>
    <w:lvl w:ilvl="0" w:tplc="F94204A2">
      <w:start w:val="1"/>
      <w:numFmt w:val="bullet"/>
      <w:pStyle w:val="1Bullet"/>
      <w:lvlText w:val="•"/>
      <w:lvlJc w:val="left"/>
      <w:pPr>
        <w:tabs>
          <w:tab w:val="num" w:pos="360"/>
        </w:tabs>
        <w:ind w:left="360" w:hanging="360"/>
      </w:pPr>
      <w:rPr>
        <w:rFonts w:hAnsi="Arial" w:hint="default"/>
        <w:color w:val="auto"/>
      </w:rPr>
    </w:lvl>
    <w:lvl w:ilvl="1" w:tplc="307C6B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AA1B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301D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E4B3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2282B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30E5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8E26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E18DE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66799C"/>
    <w:multiLevelType w:val="multilevel"/>
    <w:tmpl w:val="82D6AB6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09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63157A59"/>
    <w:multiLevelType w:val="hybridMultilevel"/>
    <w:tmpl w:val="1B4ED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5182535"/>
    <w:multiLevelType w:val="hybridMultilevel"/>
    <w:tmpl w:val="3A08A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64F40EE"/>
    <w:multiLevelType w:val="hybridMultilevel"/>
    <w:tmpl w:val="4798D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53289F"/>
    <w:multiLevelType w:val="hybridMultilevel"/>
    <w:tmpl w:val="447CC5E8"/>
    <w:lvl w:ilvl="0" w:tplc="F184DF7E">
      <w:start w:val="1"/>
      <w:numFmt w:val="bullet"/>
      <w:pStyle w:val="Instruction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0E2908"/>
    <w:multiLevelType w:val="hybridMultilevel"/>
    <w:tmpl w:val="36DE3998"/>
    <w:lvl w:ilvl="0" w:tplc="9878C30C">
      <w:numFmt w:val="bullet"/>
      <w:lvlText w:val="•"/>
      <w:lvlJc w:val="left"/>
      <w:pPr>
        <w:ind w:left="1212" w:hanging="852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1F4677"/>
    <w:multiLevelType w:val="hybridMultilevel"/>
    <w:tmpl w:val="0F184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03442E7"/>
    <w:multiLevelType w:val="hybridMultilevel"/>
    <w:tmpl w:val="13FC1604"/>
    <w:lvl w:ilvl="0" w:tplc="FE665DD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8" w15:restartNumberingAfterBreak="0">
    <w:nsid w:val="71E22851"/>
    <w:multiLevelType w:val="multilevel"/>
    <w:tmpl w:val="0B7ACA5E"/>
    <w:styleLink w:val="OutlinedList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4"/>
      </w:rPr>
    </w:lvl>
    <w:lvl w:ilvl="1">
      <w:start w:val="1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</w:rPr>
    </w:lvl>
    <w:lvl w:ilvl="4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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6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2"/>
      </w:rPr>
    </w:lvl>
    <w:lvl w:ilvl="8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39" w15:restartNumberingAfterBreak="0">
    <w:nsid w:val="74677048"/>
    <w:multiLevelType w:val="hybridMultilevel"/>
    <w:tmpl w:val="CC2AF2B8"/>
    <w:lvl w:ilvl="0" w:tplc="57E417CC">
      <w:start w:val="2"/>
      <w:numFmt w:val="bullet"/>
      <w:pStyle w:val="2Bullet"/>
      <w:lvlText w:val="-"/>
      <w:lvlJc w:val="left"/>
      <w:pPr>
        <w:tabs>
          <w:tab w:val="num" w:pos="2355"/>
        </w:tabs>
        <w:ind w:left="2355" w:hanging="360"/>
      </w:pPr>
      <w:rPr>
        <w:rFonts w:ascii="Times New Roman" w:hAnsi="Times New Roman" w:cs="Times New Roman" w:hint="default"/>
        <w:color w:val="auto"/>
      </w:rPr>
    </w:lvl>
    <w:lvl w:ilvl="1" w:tplc="5E28B3BC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BDB08AFE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B64CEFF8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C4905A80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7BFA843C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8CD446DA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8FCC0626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4E462436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6BA06C1"/>
    <w:multiLevelType w:val="multilevel"/>
    <w:tmpl w:val="3C4815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77A079A7"/>
    <w:multiLevelType w:val="hybridMultilevel"/>
    <w:tmpl w:val="AFA49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3C1031"/>
    <w:multiLevelType w:val="hybridMultilevel"/>
    <w:tmpl w:val="F9C6B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79074407">
    <w:abstractNumId w:val="30"/>
  </w:num>
  <w:num w:numId="2" w16cid:durableId="186601717">
    <w:abstractNumId w:val="20"/>
  </w:num>
  <w:num w:numId="3" w16cid:durableId="832796382">
    <w:abstractNumId w:val="42"/>
  </w:num>
  <w:num w:numId="4" w16cid:durableId="189804584">
    <w:abstractNumId w:val="16"/>
  </w:num>
  <w:num w:numId="5" w16cid:durableId="1920752232">
    <w:abstractNumId w:val="29"/>
  </w:num>
  <w:num w:numId="6" w16cid:durableId="220413083">
    <w:abstractNumId w:val="39"/>
  </w:num>
  <w:num w:numId="7" w16cid:durableId="1705716225">
    <w:abstractNumId w:val="2"/>
  </w:num>
  <w:num w:numId="8" w16cid:durableId="1129321751">
    <w:abstractNumId w:val="24"/>
  </w:num>
  <w:num w:numId="9" w16cid:durableId="1401707073">
    <w:abstractNumId w:val="6"/>
  </w:num>
  <w:num w:numId="10" w16cid:durableId="1092123599">
    <w:abstractNumId w:val="40"/>
  </w:num>
  <w:num w:numId="11" w16cid:durableId="2004122985">
    <w:abstractNumId w:val="38"/>
  </w:num>
  <w:num w:numId="12" w16cid:durableId="670984143">
    <w:abstractNumId w:val="22"/>
  </w:num>
  <w:num w:numId="13" w16cid:durableId="810363488">
    <w:abstractNumId w:val="30"/>
  </w:num>
  <w:num w:numId="14" w16cid:durableId="1917741887">
    <w:abstractNumId w:val="11"/>
  </w:num>
  <w:num w:numId="15" w16cid:durableId="1710641416">
    <w:abstractNumId w:val="36"/>
  </w:num>
  <w:num w:numId="16" w16cid:durableId="1409186293">
    <w:abstractNumId w:val="32"/>
  </w:num>
  <w:num w:numId="17" w16cid:durableId="1666319869">
    <w:abstractNumId w:val="34"/>
  </w:num>
  <w:num w:numId="18" w16cid:durableId="22904074">
    <w:abstractNumId w:val="0"/>
  </w:num>
  <w:num w:numId="19" w16cid:durableId="1287274248">
    <w:abstractNumId w:val="14"/>
  </w:num>
  <w:num w:numId="20" w16cid:durableId="327172245">
    <w:abstractNumId w:val="15"/>
  </w:num>
  <w:num w:numId="21" w16cid:durableId="690033685">
    <w:abstractNumId w:val="10"/>
  </w:num>
  <w:num w:numId="22" w16cid:durableId="860437522">
    <w:abstractNumId w:val="27"/>
  </w:num>
  <w:num w:numId="23" w16cid:durableId="2002613000">
    <w:abstractNumId w:val="31"/>
  </w:num>
  <w:num w:numId="24" w16cid:durableId="1136416313">
    <w:abstractNumId w:val="9"/>
  </w:num>
  <w:num w:numId="25" w16cid:durableId="1130856039">
    <w:abstractNumId w:val="3"/>
  </w:num>
  <w:num w:numId="26" w16cid:durableId="1427188825">
    <w:abstractNumId w:val="26"/>
  </w:num>
  <w:num w:numId="27" w16cid:durableId="1894267622">
    <w:abstractNumId w:val="8"/>
  </w:num>
  <w:num w:numId="28" w16cid:durableId="979073157">
    <w:abstractNumId w:val="4"/>
  </w:num>
  <w:num w:numId="29" w16cid:durableId="873613847">
    <w:abstractNumId w:val="28"/>
  </w:num>
  <w:num w:numId="30" w16cid:durableId="844982699">
    <w:abstractNumId w:val="37"/>
  </w:num>
  <w:num w:numId="31" w16cid:durableId="299961479">
    <w:abstractNumId w:val="19"/>
  </w:num>
  <w:num w:numId="32" w16cid:durableId="775098039">
    <w:abstractNumId w:val="12"/>
  </w:num>
  <w:num w:numId="33" w16cid:durableId="1014040774">
    <w:abstractNumId w:val="33"/>
  </w:num>
  <w:num w:numId="34" w16cid:durableId="165557363">
    <w:abstractNumId w:val="21"/>
  </w:num>
  <w:num w:numId="35" w16cid:durableId="1569655305">
    <w:abstractNumId w:val="7"/>
  </w:num>
  <w:num w:numId="36" w16cid:durableId="329259712">
    <w:abstractNumId w:val="13"/>
  </w:num>
  <w:num w:numId="37" w16cid:durableId="799810297">
    <w:abstractNumId w:val="17"/>
  </w:num>
  <w:num w:numId="38" w16cid:durableId="1497065455">
    <w:abstractNumId w:val="23"/>
  </w:num>
  <w:num w:numId="39" w16cid:durableId="687491145">
    <w:abstractNumId w:val="1"/>
  </w:num>
  <w:num w:numId="40" w16cid:durableId="1964265059">
    <w:abstractNumId w:val="25"/>
  </w:num>
  <w:num w:numId="41" w16cid:durableId="1261332840">
    <w:abstractNumId w:val="41"/>
  </w:num>
  <w:num w:numId="42" w16cid:durableId="730737764">
    <w:abstractNumId w:val="35"/>
  </w:num>
  <w:num w:numId="43" w16cid:durableId="1229657346">
    <w:abstractNumId w:val="18"/>
  </w:num>
  <w:num w:numId="44" w16cid:durableId="1945260321">
    <w:abstractNumId w:val="30"/>
  </w:num>
  <w:num w:numId="45" w16cid:durableId="1729259057">
    <w:abstractNumId w:val="30"/>
  </w:num>
  <w:num w:numId="46" w16cid:durableId="54201729">
    <w:abstractNumId w:val="5"/>
  </w:num>
  <w:num w:numId="47" w16cid:durableId="1342388368">
    <w:abstractNumId w:val="30"/>
  </w:num>
  <w:num w:numId="48" w16cid:durableId="416827495">
    <w:abstractNumId w:val="3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stylePaneFormatFilter w:val="0404" w:allStyles="0" w:customStyles="0" w:latentStyles="1" w:stylesInUse="0" w:headingStyles="0" w:numberingStyles="0" w:tableStyles="0" w:directFormattingOnRuns="0" w:directFormattingOnParagraphs="0" w:directFormattingOnNumbering="1" w:directFormattingOnTables="0" w:clearFormatting="0" w:top3HeadingStyles="0" w:visibleStyles="0" w:alternateStyleNames="0"/>
  <w:defaultTabStop w:val="851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jK2NDS3NDKxMDEwNzRR0lEKTi0uzszPAykwrQUAcqtaMSwAAAA="/>
  </w:docVars>
  <w:rsids>
    <w:rsidRoot w:val="0015473D"/>
    <w:rsid w:val="000071C9"/>
    <w:rsid w:val="00007CA6"/>
    <w:rsid w:val="00010C75"/>
    <w:rsid w:val="00014061"/>
    <w:rsid w:val="00023E3E"/>
    <w:rsid w:val="000240D9"/>
    <w:rsid w:val="00024F29"/>
    <w:rsid w:val="00032286"/>
    <w:rsid w:val="000402AD"/>
    <w:rsid w:val="00042C76"/>
    <w:rsid w:val="000435C2"/>
    <w:rsid w:val="00045F46"/>
    <w:rsid w:val="000479A0"/>
    <w:rsid w:val="00050DC4"/>
    <w:rsid w:val="00052611"/>
    <w:rsid w:val="000607E6"/>
    <w:rsid w:val="00064BA9"/>
    <w:rsid w:val="00065528"/>
    <w:rsid w:val="0007315D"/>
    <w:rsid w:val="00074C98"/>
    <w:rsid w:val="000760E3"/>
    <w:rsid w:val="000779E4"/>
    <w:rsid w:val="000823AC"/>
    <w:rsid w:val="00083FB5"/>
    <w:rsid w:val="00087B9E"/>
    <w:rsid w:val="00093FED"/>
    <w:rsid w:val="00095D8B"/>
    <w:rsid w:val="00096655"/>
    <w:rsid w:val="000A127C"/>
    <w:rsid w:val="000A22B0"/>
    <w:rsid w:val="000C2848"/>
    <w:rsid w:val="000C47B0"/>
    <w:rsid w:val="000C7CA2"/>
    <w:rsid w:val="000D3BFB"/>
    <w:rsid w:val="000D6213"/>
    <w:rsid w:val="000E2874"/>
    <w:rsid w:val="000E396A"/>
    <w:rsid w:val="000E71CA"/>
    <w:rsid w:val="000E7CBF"/>
    <w:rsid w:val="000F2DD2"/>
    <w:rsid w:val="000F3234"/>
    <w:rsid w:val="000F590A"/>
    <w:rsid w:val="000F5EE1"/>
    <w:rsid w:val="000F697A"/>
    <w:rsid w:val="00100089"/>
    <w:rsid w:val="0010060A"/>
    <w:rsid w:val="00107A72"/>
    <w:rsid w:val="00112E29"/>
    <w:rsid w:val="00114749"/>
    <w:rsid w:val="00125125"/>
    <w:rsid w:val="00125E94"/>
    <w:rsid w:val="001315BD"/>
    <w:rsid w:val="001321AC"/>
    <w:rsid w:val="00133947"/>
    <w:rsid w:val="00135FF2"/>
    <w:rsid w:val="001375A9"/>
    <w:rsid w:val="001462E0"/>
    <w:rsid w:val="001521C8"/>
    <w:rsid w:val="0015473D"/>
    <w:rsid w:val="00154EC2"/>
    <w:rsid w:val="001612CE"/>
    <w:rsid w:val="001616D3"/>
    <w:rsid w:val="001638CA"/>
    <w:rsid w:val="00164F3E"/>
    <w:rsid w:val="00165714"/>
    <w:rsid w:val="001665A3"/>
    <w:rsid w:val="00170EFD"/>
    <w:rsid w:val="0017301E"/>
    <w:rsid w:val="00175696"/>
    <w:rsid w:val="00176BC9"/>
    <w:rsid w:val="00177E35"/>
    <w:rsid w:val="001807CB"/>
    <w:rsid w:val="001875AB"/>
    <w:rsid w:val="001929F8"/>
    <w:rsid w:val="00192B87"/>
    <w:rsid w:val="00196F45"/>
    <w:rsid w:val="001A2347"/>
    <w:rsid w:val="001A3096"/>
    <w:rsid w:val="001A5262"/>
    <w:rsid w:val="001B15DA"/>
    <w:rsid w:val="001C3F82"/>
    <w:rsid w:val="001C57B1"/>
    <w:rsid w:val="001C72A3"/>
    <w:rsid w:val="001D050C"/>
    <w:rsid w:val="001D0FA3"/>
    <w:rsid w:val="001D11D1"/>
    <w:rsid w:val="001D1812"/>
    <w:rsid w:val="001D50DD"/>
    <w:rsid w:val="001D6ABA"/>
    <w:rsid w:val="001E1C1E"/>
    <w:rsid w:val="001E1D4A"/>
    <w:rsid w:val="001E4477"/>
    <w:rsid w:val="001E6127"/>
    <w:rsid w:val="001F1F99"/>
    <w:rsid w:val="001F3ED6"/>
    <w:rsid w:val="001F4BD9"/>
    <w:rsid w:val="001F50C2"/>
    <w:rsid w:val="001F7356"/>
    <w:rsid w:val="00203408"/>
    <w:rsid w:val="00207F32"/>
    <w:rsid w:val="00211E5A"/>
    <w:rsid w:val="00217CC6"/>
    <w:rsid w:val="0022221B"/>
    <w:rsid w:val="0023336D"/>
    <w:rsid w:val="00245573"/>
    <w:rsid w:val="00247EE4"/>
    <w:rsid w:val="0026207A"/>
    <w:rsid w:val="00262B10"/>
    <w:rsid w:val="00263250"/>
    <w:rsid w:val="00267101"/>
    <w:rsid w:val="00274E01"/>
    <w:rsid w:val="00275B92"/>
    <w:rsid w:val="00275C38"/>
    <w:rsid w:val="0028197D"/>
    <w:rsid w:val="00281AAC"/>
    <w:rsid w:val="002835C1"/>
    <w:rsid w:val="002841F8"/>
    <w:rsid w:val="002A1129"/>
    <w:rsid w:val="002A6953"/>
    <w:rsid w:val="002C461D"/>
    <w:rsid w:val="002C6762"/>
    <w:rsid w:val="002C72C8"/>
    <w:rsid w:val="002D417F"/>
    <w:rsid w:val="002D5025"/>
    <w:rsid w:val="002E0C75"/>
    <w:rsid w:val="002E3908"/>
    <w:rsid w:val="002E7494"/>
    <w:rsid w:val="002F32E6"/>
    <w:rsid w:val="003011CD"/>
    <w:rsid w:val="00307A83"/>
    <w:rsid w:val="003117C9"/>
    <w:rsid w:val="00312DEC"/>
    <w:rsid w:val="00312E02"/>
    <w:rsid w:val="00316713"/>
    <w:rsid w:val="00317D88"/>
    <w:rsid w:val="003224F0"/>
    <w:rsid w:val="003227A2"/>
    <w:rsid w:val="00323976"/>
    <w:rsid w:val="00325ACC"/>
    <w:rsid w:val="00326C4C"/>
    <w:rsid w:val="0033019B"/>
    <w:rsid w:val="00333477"/>
    <w:rsid w:val="00334EB6"/>
    <w:rsid w:val="00340DD7"/>
    <w:rsid w:val="00342249"/>
    <w:rsid w:val="00345A52"/>
    <w:rsid w:val="003518AD"/>
    <w:rsid w:val="00352B34"/>
    <w:rsid w:val="0035702B"/>
    <w:rsid w:val="003579FC"/>
    <w:rsid w:val="0036056D"/>
    <w:rsid w:val="00362B8C"/>
    <w:rsid w:val="003640E1"/>
    <w:rsid w:val="003662ED"/>
    <w:rsid w:val="0037239A"/>
    <w:rsid w:val="00373DAE"/>
    <w:rsid w:val="003836E8"/>
    <w:rsid w:val="0039063F"/>
    <w:rsid w:val="00394E31"/>
    <w:rsid w:val="003979B8"/>
    <w:rsid w:val="003A05E3"/>
    <w:rsid w:val="003A3E99"/>
    <w:rsid w:val="003C067C"/>
    <w:rsid w:val="003C0D1A"/>
    <w:rsid w:val="003C144D"/>
    <w:rsid w:val="003C2FB1"/>
    <w:rsid w:val="003C3177"/>
    <w:rsid w:val="003C49E7"/>
    <w:rsid w:val="003C603B"/>
    <w:rsid w:val="003C742E"/>
    <w:rsid w:val="003D1CBD"/>
    <w:rsid w:val="003D1EF7"/>
    <w:rsid w:val="003D3779"/>
    <w:rsid w:val="003D7C84"/>
    <w:rsid w:val="003F088C"/>
    <w:rsid w:val="003F0C15"/>
    <w:rsid w:val="003F1990"/>
    <w:rsid w:val="003F2B16"/>
    <w:rsid w:val="00400425"/>
    <w:rsid w:val="004017EB"/>
    <w:rsid w:val="0040694B"/>
    <w:rsid w:val="00406D95"/>
    <w:rsid w:val="004110DB"/>
    <w:rsid w:val="00412184"/>
    <w:rsid w:val="004125B7"/>
    <w:rsid w:val="00416CCA"/>
    <w:rsid w:val="0042650E"/>
    <w:rsid w:val="004324BF"/>
    <w:rsid w:val="00433274"/>
    <w:rsid w:val="004366E5"/>
    <w:rsid w:val="00437F06"/>
    <w:rsid w:val="00442F5A"/>
    <w:rsid w:val="00446C63"/>
    <w:rsid w:val="00452D5B"/>
    <w:rsid w:val="00453026"/>
    <w:rsid w:val="00453F3D"/>
    <w:rsid w:val="004541EC"/>
    <w:rsid w:val="00455F10"/>
    <w:rsid w:val="00457F9A"/>
    <w:rsid w:val="00460F92"/>
    <w:rsid w:val="00463AF1"/>
    <w:rsid w:val="004733B3"/>
    <w:rsid w:val="00474F60"/>
    <w:rsid w:val="00475C6A"/>
    <w:rsid w:val="00476102"/>
    <w:rsid w:val="00476F8F"/>
    <w:rsid w:val="00485321"/>
    <w:rsid w:val="00490DE1"/>
    <w:rsid w:val="00496CB7"/>
    <w:rsid w:val="004976F7"/>
    <w:rsid w:val="004A6FBB"/>
    <w:rsid w:val="004B2A9A"/>
    <w:rsid w:val="004B3007"/>
    <w:rsid w:val="004B6DFE"/>
    <w:rsid w:val="004C3C3B"/>
    <w:rsid w:val="004C4EC0"/>
    <w:rsid w:val="004D25D6"/>
    <w:rsid w:val="00500036"/>
    <w:rsid w:val="00510711"/>
    <w:rsid w:val="005134B4"/>
    <w:rsid w:val="0051379F"/>
    <w:rsid w:val="005227BB"/>
    <w:rsid w:val="00524A7A"/>
    <w:rsid w:val="00535DAF"/>
    <w:rsid w:val="005508A7"/>
    <w:rsid w:val="00551129"/>
    <w:rsid w:val="00552EF1"/>
    <w:rsid w:val="005577FF"/>
    <w:rsid w:val="005630B2"/>
    <w:rsid w:val="005710AE"/>
    <w:rsid w:val="00571392"/>
    <w:rsid w:val="00571F0E"/>
    <w:rsid w:val="0057274E"/>
    <w:rsid w:val="00574004"/>
    <w:rsid w:val="00575461"/>
    <w:rsid w:val="00576445"/>
    <w:rsid w:val="00586610"/>
    <w:rsid w:val="00586658"/>
    <w:rsid w:val="00591378"/>
    <w:rsid w:val="0059277B"/>
    <w:rsid w:val="005976BB"/>
    <w:rsid w:val="00597A8C"/>
    <w:rsid w:val="005A2134"/>
    <w:rsid w:val="005B13DE"/>
    <w:rsid w:val="005C0419"/>
    <w:rsid w:val="005C2839"/>
    <w:rsid w:val="005C289C"/>
    <w:rsid w:val="005C4A39"/>
    <w:rsid w:val="005D3714"/>
    <w:rsid w:val="005D6B47"/>
    <w:rsid w:val="005D6BC3"/>
    <w:rsid w:val="005E2555"/>
    <w:rsid w:val="005E36C1"/>
    <w:rsid w:val="005E44A6"/>
    <w:rsid w:val="005F5021"/>
    <w:rsid w:val="005F5043"/>
    <w:rsid w:val="00604A88"/>
    <w:rsid w:val="00605140"/>
    <w:rsid w:val="00612515"/>
    <w:rsid w:val="00614A0D"/>
    <w:rsid w:val="0061655D"/>
    <w:rsid w:val="00617EB0"/>
    <w:rsid w:val="00620103"/>
    <w:rsid w:val="00620F80"/>
    <w:rsid w:val="006225C3"/>
    <w:rsid w:val="006254FB"/>
    <w:rsid w:val="00627C39"/>
    <w:rsid w:val="00643005"/>
    <w:rsid w:val="00643379"/>
    <w:rsid w:val="00646CE3"/>
    <w:rsid w:val="0065722C"/>
    <w:rsid w:val="006610E9"/>
    <w:rsid w:val="00661E60"/>
    <w:rsid w:val="00666B9A"/>
    <w:rsid w:val="00672681"/>
    <w:rsid w:val="00674B49"/>
    <w:rsid w:val="00680BCA"/>
    <w:rsid w:val="0068260B"/>
    <w:rsid w:val="00682FFA"/>
    <w:rsid w:val="006908AB"/>
    <w:rsid w:val="006A6DC3"/>
    <w:rsid w:val="006A7714"/>
    <w:rsid w:val="006B0D50"/>
    <w:rsid w:val="006B42B9"/>
    <w:rsid w:val="006B5B3A"/>
    <w:rsid w:val="006B7013"/>
    <w:rsid w:val="006C0BE9"/>
    <w:rsid w:val="006C0DE7"/>
    <w:rsid w:val="006C1D26"/>
    <w:rsid w:val="006C2501"/>
    <w:rsid w:val="006C59A9"/>
    <w:rsid w:val="006C74C1"/>
    <w:rsid w:val="006D6BAD"/>
    <w:rsid w:val="006D704F"/>
    <w:rsid w:val="006D747F"/>
    <w:rsid w:val="006F2EC7"/>
    <w:rsid w:val="006F59C5"/>
    <w:rsid w:val="006F7A69"/>
    <w:rsid w:val="007013DB"/>
    <w:rsid w:val="007045E1"/>
    <w:rsid w:val="00707F39"/>
    <w:rsid w:val="00710E0C"/>
    <w:rsid w:val="00713A60"/>
    <w:rsid w:val="00716717"/>
    <w:rsid w:val="007248A0"/>
    <w:rsid w:val="00735E6D"/>
    <w:rsid w:val="0074151C"/>
    <w:rsid w:val="00743E7B"/>
    <w:rsid w:val="00744A9D"/>
    <w:rsid w:val="00745AC3"/>
    <w:rsid w:val="0074627F"/>
    <w:rsid w:val="00757C2D"/>
    <w:rsid w:val="00762FEA"/>
    <w:rsid w:val="007657A8"/>
    <w:rsid w:val="0076622F"/>
    <w:rsid w:val="00767B71"/>
    <w:rsid w:val="00767B89"/>
    <w:rsid w:val="00771BD8"/>
    <w:rsid w:val="00774AAC"/>
    <w:rsid w:val="00776AA7"/>
    <w:rsid w:val="00781C27"/>
    <w:rsid w:val="0078319D"/>
    <w:rsid w:val="007833F1"/>
    <w:rsid w:val="00786C45"/>
    <w:rsid w:val="00790981"/>
    <w:rsid w:val="00791C7D"/>
    <w:rsid w:val="0079298D"/>
    <w:rsid w:val="007962CC"/>
    <w:rsid w:val="007A4936"/>
    <w:rsid w:val="007A4F2D"/>
    <w:rsid w:val="007A727A"/>
    <w:rsid w:val="007B4849"/>
    <w:rsid w:val="007B7D0F"/>
    <w:rsid w:val="007C02A9"/>
    <w:rsid w:val="007C0B1E"/>
    <w:rsid w:val="007C688E"/>
    <w:rsid w:val="007D2A4C"/>
    <w:rsid w:val="007D2A85"/>
    <w:rsid w:val="007E3ED2"/>
    <w:rsid w:val="007E4617"/>
    <w:rsid w:val="007E599F"/>
    <w:rsid w:val="007E60ED"/>
    <w:rsid w:val="007E66D5"/>
    <w:rsid w:val="007E79AE"/>
    <w:rsid w:val="007F3738"/>
    <w:rsid w:val="007F5E71"/>
    <w:rsid w:val="007F6358"/>
    <w:rsid w:val="0081190C"/>
    <w:rsid w:val="00815582"/>
    <w:rsid w:val="00815A82"/>
    <w:rsid w:val="00816493"/>
    <w:rsid w:val="00822D78"/>
    <w:rsid w:val="00826906"/>
    <w:rsid w:val="00827B25"/>
    <w:rsid w:val="00831066"/>
    <w:rsid w:val="00831B7B"/>
    <w:rsid w:val="0084014B"/>
    <w:rsid w:val="008460CF"/>
    <w:rsid w:val="0085291A"/>
    <w:rsid w:val="00854C81"/>
    <w:rsid w:val="008603A7"/>
    <w:rsid w:val="0086045F"/>
    <w:rsid w:val="00874FC6"/>
    <w:rsid w:val="0087534C"/>
    <w:rsid w:val="00875752"/>
    <w:rsid w:val="0087688E"/>
    <w:rsid w:val="00882E0B"/>
    <w:rsid w:val="008A2EAA"/>
    <w:rsid w:val="008A3B3C"/>
    <w:rsid w:val="008B09CB"/>
    <w:rsid w:val="008B2F01"/>
    <w:rsid w:val="008B4F75"/>
    <w:rsid w:val="008B7D00"/>
    <w:rsid w:val="008D0B73"/>
    <w:rsid w:val="008D11FB"/>
    <w:rsid w:val="008D21BC"/>
    <w:rsid w:val="008D2418"/>
    <w:rsid w:val="008F0BDA"/>
    <w:rsid w:val="00901B2A"/>
    <w:rsid w:val="00901E75"/>
    <w:rsid w:val="00903B73"/>
    <w:rsid w:val="009165CA"/>
    <w:rsid w:val="00923318"/>
    <w:rsid w:val="00931529"/>
    <w:rsid w:val="00935FD8"/>
    <w:rsid w:val="00936002"/>
    <w:rsid w:val="00937BE7"/>
    <w:rsid w:val="0094442F"/>
    <w:rsid w:val="0094499B"/>
    <w:rsid w:val="009553D1"/>
    <w:rsid w:val="00971A42"/>
    <w:rsid w:val="0097448D"/>
    <w:rsid w:val="009758E8"/>
    <w:rsid w:val="00975EEB"/>
    <w:rsid w:val="009771FD"/>
    <w:rsid w:val="0097744D"/>
    <w:rsid w:val="0098620F"/>
    <w:rsid w:val="00990424"/>
    <w:rsid w:val="00992B78"/>
    <w:rsid w:val="009A4034"/>
    <w:rsid w:val="009A4C68"/>
    <w:rsid w:val="009B071C"/>
    <w:rsid w:val="009B4849"/>
    <w:rsid w:val="009B4EE9"/>
    <w:rsid w:val="009C53B6"/>
    <w:rsid w:val="009D24B7"/>
    <w:rsid w:val="009D7A3C"/>
    <w:rsid w:val="009E5F52"/>
    <w:rsid w:val="009F00A6"/>
    <w:rsid w:val="00A0153E"/>
    <w:rsid w:val="00A056C1"/>
    <w:rsid w:val="00A06F67"/>
    <w:rsid w:val="00A1023D"/>
    <w:rsid w:val="00A115DD"/>
    <w:rsid w:val="00A144D6"/>
    <w:rsid w:val="00A14D4F"/>
    <w:rsid w:val="00A20D89"/>
    <w:rsid w:val="00A2190C"/>
    <w:rsid w:val="00A37791"/>
    <w:rsid w:val="00A40077"/>
    <w:rsid w:val="00A501FD"/>
    <w:rsid w:val="00A5401D"/>
    <w:rsid w:val="00A56C9F"/>
    <w:rsid w:val="00A665EA"/>
    <w:rsid w:val="00A7059D"/>
    <w:rsid w:val="00A97AE9"/>
    <w:rsid w:val="00AA100F"/>
    <w:rsid w:val="00AA2D61"/>
    <w:rsid w:val="00AA4C17"/>
    <w:rsid w:val="00AA521B"/>
    <w:rsid w:val="00AA6F1B"/>
    <w:rsid w:val="00AB0562"/>
    <w:rsid w:val="00AB16D6"/>
    <w:rsid w:val="00AB1BB0"/>
    <w:rsid w:val="00AB760B"/>
    <w:rsid w:val="00AB7D91"/>
    <w:rsid w:val="00AC1A42"/>
    <w:rsid w:val="00AC3BAE"/>
    <w:rsid w:val="00AD1CAE"/>
    <w:rsid w:val="00AD3EFD"/>
    <w:rsid w:val="00AD4357"/>
    <w:rsid w:val="00AD504A"/>
    <w:rsid w:val="00AE2F3B"/>
    <w:rsid w:val="00B0543D"/>
    <w:rsid w:val="00B06C50"/>
    <w:rsid w:val="00B3087D"/>
    <w:rsid w:val="00B34000"/>
    <w:rsid w:val="00B341C0"/>
    <w:rsid w:val="00B3601A"/>
    <w:rsid w:val="00B3623E"/>
    <w:rsid w:val="00B37AA3"/>
    <w:rsid w:val="00B42E79"/>
    <w:rsid w:val="00B478A3"/>
    <w:rsid w:val="00B47D56"/>
    <w:rsid w:val="00B54480"/>
    <w:rsid w:val="00B55A0E"/>
    <w:rsid w:val="00B57433"/>
    <w:rsid w:val="00B6270E"/>
    <w:rsid w:val="00B64023"/>
    <w:rsid w:val="00B64104"/>
    <w:rsid w:val="00B73964"/>
    <w:rsid w:val="00B74A96"/>
    <w:rsid w:val="00B77515"/>
    <w:rsid w:val="00B82743"/>
    <w:rsid w:val="00B84114"/>
    <w:rsid w:val="00B850AD"/>
    <w:rsid w:val="00B86D5D"/>
    <w:rsid w:val="00B90E9C"/>
    <w:rsid w:val="00B93F7A"/>
    <w:rsid w:val="00B951C2"/>
    <w:rsid w:val="00B9527D"/>
    <w:rsid w:val="00BA35D6"/>
    <w:rsid w:val="00BB22A3"/>
    <w:rsid w:val="00BB22E4"/>
    <w:rsid w:val="00BB3183"/>
    <w:rsid w:val="00BB5D5B"/>
    <w:rsid w:val="00BB621F"/>
    <w:rsid w:val="00BB7AD6"/>
    <w:rsid w:val="00BC14FF"/>
    <w:rsid w:val="00BC7EA2"/>
    <w:rsid w:val="00BD1666"/>
    <w:rsid w:val="00BD6E9C"/>
    <w:rsid w:val="00BE10E6"/>
    <w:rsid w:val="00BF15C3"/>
    <w:rsid w:val="00C01176"/>
    <w:rsid w:val="00C01A64"/>
    <w:rsid w:val="00C21622"/>
    <w:rsid w:val="00C25130"/>
    <w:rsid w:val="00C30F5F"/>
    <w:rsid w:val="00C324BA"/>
    <w:rsid w:val="00C33697"/>
    <w:rsid w:val="00C3555E"/>
    <w:rsid w:val="00C376F1"/>
    <w:rsid w:val="00C47452"/>
    <w:rsid w:val="00C5571A"/>
    <w:rsid w:val="00C56618"/>
    <w:rsid w:val="00C60195"/>
    <w:rsid w:val="00C601E1"/>
    <w:rsid w:val="00C60A14"/>
    <w:rsid w:val="00C639CD"/>
    <w:rsid w:val="00C65629"/>
    <w:rsid w:val="00C66D57"/>
    <w:rsid w:val="00C7017D"/>
    <w:rsid w:val="00C71D02"/>
    <w:rsid w:val="00C82863"/>
    <w:rsid w:val="00C83D72"/>
    <w:rsid w:val="00C83FB0"/>
    <w:rsid w:val="00C84B18"/>
    <w:rsid w:val="00C91383"/>
    <w:rsid w:val="00C92C1E"/>
    <w:rsid w:val="00C9452A"/>
    <w:rsid w:val="00C94FD3"/>
    <w:rsid w:val="00C978E4"/>
    <w:rsid w:val="00CA492A"/>
    <w:rsid w:val="00CA6BA3"/>
    <w:rsid w:val="00CA72D7"/>
    <w:rsid w:val="00CB3873"/>
    <w:rsid w:val="00CB63DB"/>
    <w:rsid w:val="00CB65C1"/>
    <w:rsid w:val="00CB7F59"/>
    <w:rsid w:val="00CC42A6"/>
    <w:rsid w:val="00CD614D"/>
    <w:rsid w:val="00CE07AA"/>
    <w:rsid w:val="00CE0A0D"/>
    <w:rsid w:val="00CE2460"/>
    <w:rsid w:val="00CE5CA5"/>
    <w:rsid w:val="00CF1EA3"/>
    <w:rsid w:val="00CF2666"/>
    <w:rsid w:val="00CF5076"/>
    <w:rsid w:val="00CF69A3"/>
    <w:rsid w:val="00D033B6"/>
    <w:rsid w:val="00D146FB"/>
    <w:rsid w:val="00D2043B"/>
    <w:rsid w:val="00D23139"/>
    <w:rsid w:val="00D23E07"/>
    <w:rsid w:val="00D2473F"/>
    <w:rsid w:val="00D24F8E"/>
    <w:rsid w:val="00D2768A"/>
    <w:rsid w:val="00D30FA3"/>
    <w:rsid w:val="00D33EAE"/>
    <w:rsid w:val="00D3458F"/>
    <w:rsid w:val="00D36600"/>
    <w:rsid w:val="00D41570"/>
    <w:rsid w:val="00D51067"/>
    <w:rsid w:val="00D5132D"/>
    <w:rsid w:val="00D54331"/>
    <w:rsid w:val="00D60AF0"/>
    <w:rsid w:val="00D62EA0"/>
    <w:rsid w:val="00D646FD"/>
    <w:rsid w:val="00D648EC"/>
    <w:rsid w:val="00D64C72"/>
    <w:rsid w:val="00D747EB"/>
    <w:rsid w:val="00D754B7"/>
    <w:rsid w:val="00D77D5B"/>
    <w:rsid w:val="00D77E05"/>
    <w:rsid w:val="00D823E4"/>
    <w:rsid w:val="00D8246B"/>
    <w:rsid w:val="00D84FF9"/>
    <w:rsid w:val="00D967AA"/>
    <w:rsid w:val="00D97E30"/>
    <w:rsid w:val="00D97FC5"/>
    <w:rsid w:val="00DA17C8"/>
    <w:rsid w:val="00DA39E7"/>
    <w:rsid w:val="00DA6C81"/>
    <w:rsid w:val="00DB326B"/>
    <w:rsid w:val="00DB3FFD"/>
    <w:rsid w:val="00DB72AB"/>
    <w:rsid w:val="00DC133D"/>
    <w:rsid w:val="00DD44A2"/>
    <w:rsid w:val="00DD6570"/>
    <w:rsid w:val="00DE237C"/>
    <w:rsid w:val="00DE62B6"/>
    <w:rsid w:val="00DE6C6C"/>
    <w:rsid w:val="00DE7CBE"/>
    <w:rsid w:val="00DF2B13"/>
    <w:rsid w:val="00DF4453"/>
    <w:rsid w:val="00E06A87"/>
    <w:rsid w:val="00E1028F"/>
    <w:rsid w:val="00E114C5"/>
    <w:rsid w:val="00E2571F"/>
    <w:rsid w:val="00E3024F"/>
    <w:rsid w:val="00E31406"/>
    <w:rsid w:val="00E356C6"/>
    <w:rsid w:val="00E36F9F"/>
    <w:rsid w:val="00E4167F"/>
    <w:rsid w:val="00E44F22"/>
    <w:rsid w:val="00E464F9"/>
    <w:rsid w:val="00E50A38"/>
    <w:rsid w:val="00E50FF2"/>
    <w:rsid w:val="00E5436C"/>
    <w:rsid w:val="00E56E41"/>
    <w:rsid w:val="00E6012D"/>
    <w:rsid w:val="00E61AEE"/>
    <w:rsid w:val="00E63D01"/>
    <w:rsid w:val="00E65CF4"/>
    <w:rsid w:val="00E71EC5"/>
    <w:rsid w:val="00E736BD"/>
    <w:rsid w:val="00E773E0"/>
    <w:rsid w:val="00E8121B"/>
    <w:rsid w:val="00E81D2F"/>
    <w:rsid w:val="00E845BF"/>
    <w:rsid w:val="00E857DE"/>
    <w:rsid w:val="00E922E6"/>
    <w:rsid w:val="00E92624"/>
    <w:rsid w:val="00E9268D"/>
    <w:rsid w:val="00E9534D"/>
    <w:rsid w:val="00E96424"/>
    <w:rsid w:val="00EA3CC6"/>
    <w:rsid w:val="00EB078F"/>
    <w:rsid w:val="00EB4EF5"/>
    <w:rsid w:val="00EB6F4F"/>
    <w:rsid w:val="00EC53FE"/>
    <w:rsid w:val="00ED4F43"/>
    <w:rsid w:val="00ED6CB9"/>
    <w:rsid w:val="00ED79AD"/>
    <w:rsid w:val="00EE63C4"/>
    <w:rsid w:val="00EF1B22"/>
    <w:rsid w:val="00EF3131"/>
    <w:rsid w:val="00EF63F6"/>
    <w:rsid w:val="00EF793E"/>
    <w:rsid w:val="00F10629"/>
    <w:rsid w:val="00F14713"/>
    <w:rsid w:val="00F148FA"/>
    <w:rsid w:val="00F17AB4"/>
    <w:rsid w:val="00F26A38"/>
    <w:rsid w:val="00F27F85"/>
    <w:rsid w:val="00F34707"/>
    <w:rsid w:val="00F40CCE"/>
    <w:rsid w:val="00F40CE9"/>
    <w:rsid w:val="00F42072"/>
    <w:rsid w:val="00F441D2"/>
    <w:rsid w:val="00F460EC"/>
    <w:rsid w:val="00F47B71"/>
    <w:rsid w:val="00F5584B"/>
    <w:rsid w:val="00F56223"/>
    <w:rsid w:val="00F60A60"/>
    <w:rsid w:val="00F63433"/>
    <w:rsid w:val="00F65B5C"/>
    <w:rsid w:val="00F67A1E"/>
    <w:rsid w:val="00F70328"/>
    <w:rsid w:val="00F778C7"/>
    <w:rsid w:val="00F85B21"/>
    <w:rsid w:val="00F8650A"/>
    <w:rsid w:val="00F920BF"/>
    <w:rsid w:val="00F93B10"/>
    <w:rsid w:val="00F94C69"/>
    <w:rsid w:val="00F9521E"/>
    <w:rsid w:val="00FA1FFB"/>
    <w:rsid w:val="00FA4F69"/>
    <w:rsid w:val="00FA746D"/>
    <w:rsid w:val="00FB2E59"/>
    <w:rsid w:val="00FC27BB"/>
    <w:rsid w:val="00FC456B"/>
    <w:rsid w:val="00FD204E"/>
    <w:rsid w:val="00FD3767"/>
    <w:rsid w:val="00FD6858"/>
    <w:rsid w:val="00FD74FF"/>
    <w:rsid w:val="00FE6078"/>
    <w:rsid w:val="00FF0F24"/>
    <w:rsid w:val="00FF3500"/>
    <w:rsid w:val="00FF3D53"/>
    <w:rsid w:val="00FF4A31"/>
    <w:rsid w:val="00FF5CCD"/>
    <w:rsid w:val="00FF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21BF82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60" w:lineRule="exact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4C69"/>
    <w:pPr>
      <w:spacing w:before="200" w:line="300" w:lineRule="exact"/>
    </w:pPr>
    <w:rPr>
      <w:rFonts w:ascii="Verdana" w:hAnsi="Verdana" w:cs="Arial"/>
      <w:color w:val="5A5A5A"/>
      <w:sz w:val="24"/>
      <w:szCs w:val="24"/>
      <w:lang w:val="en-GB"/>
    </w:rPr>
  </w:style>
  <w:style w:type="paragraph" w:styleId="Heading1">
    <w:name w:val="heading 1"/>
    <w:aliases w:val="(I,II,III),h1,Level 1 Topic Heading,H1,h11,Level 1 Topic Heading1,H11,h12,Level 1 Topic Heading2,H12,h13,Level 1 Topic Heading3,H13,h14,Level 1 Topic Heading4,H14,h15,Level 1 Topic Heading5,H15,h16,Level 1 Topic Heading6,H16,h17,Part,ghost,g"/>
    <w:basedOn w:val="Normal"/>
    <w:next w:val="Normal"/>
    <w:link w:val="Heading1Char"/>
    <w:autoRedefine/>
    <w:qFormat/>
    <w:rsid w:val="00DB326B"/>
    <w:pPr>
      <w:keepNext/>
      <w:spacing w:before="480" w:after="120" w:line="320" w:lineRule="atLeast"/>
      <w:outlineLvl w:val="0"/>
    </w:pPr>
    <w:rPr>
      <w:bCs/>
      <w:color w:val="7030A0"/>
      <w:kern w:val="28"/>
      <w:sz w:val="32"/>
      <w:szCs w:val="32"/>
    </w:rPr>
  </w:style>
  <w:style w:type="paragraph" w:styleId="Heading2">
    <w:name w:val="heading 2"/>
    <w:aliases w:val="Heading 2 Char2,Heading 2 Char1 Char,Heading 2 Char Char Char,Heading 2 Char Char1,H2,h2,A.B.C.,l2,heading 2,h21,Chapter Title,headline"/>
    <w:basedOn w:val="Normal"/>
    <w:next w:val="Normal"/>
    <w:autoRedefine/>
    <w:qFormat/>
    <w:rsid w:val="00CB63DB"/>
    <w:pPr>
      <w:keepNext/>
      <w:widowControl w:val="0"/>
      <w:numPr>
        <w:ilvl w:val="1"/>
        <w:numId w:val="1"/>
      </w:numPr>
      <w:tabs>
        <w:tab w:val="left" w:pos="461"/>
      </w:tabs>
      <w:spacing w:before="320" w:after="120" w:line="320" w:lineRule="atLeast"/>
      <w:ind w:left="180" w:firstLine="0"/>
      <w:outlineLvl w:val="1"/>
    </w:pPr>
    <w:rPr>
      <w:bCs/>
      <w:sz w:val="28"/>
    </w:rPr>
  </w:style>
  <w:style w:type="paragraph" w:styleId="Heading3">
    <w:name w:val="heading 3"/>
    <w:aliases w:val="Heading 3 Char,h3,h31,H3,Section"/>
    <w:basedOn w:val="Normal"/>
    <w:next w:val="Normal"/>
    <w:autoRedefine/>
    <w:qFormat/>
    <w:rsid w:val="00D62EA0"/>
    <w:pPr>
      <w:keepNext/>
      <w:widowControl w:val="0"/>
      <w:numPr>
        <w:ilvl w:val="2"/>
        <w:numId w:val="1"/>
      </w:numPr>
      <w:tabs>
        <w:tab w:val="left" w:pos="648"/>
      </w:tabs>
      <w:spacing w:before="280" w:after="120" w:line="280" w:lineRule="atLeast"/>
      <w:outlineLvl w:val="2"/>
    </w:pPr>
  </w:style>
  <w:style w:type="paragraph" w:styleId="Heading4">
    <w:name w:val="heading 4"/>
    <w:basedOn w:val="Normal"/>
    <w:next w:val="Normal"/>
    <w:autoRedefine/>
    <w:rsid w:val="00F94C69"/>
    <w:pPr>
      <w:keepNext/>
      <w:numPr>
        <w:ilvl w:val="3"/>
        <w:numId w:val="9"/>
      </w:numPr>
      <w:tabs>
        <w:tab w:val="left" w:pos="835"/>
        <w:tab w:val="left" w:pos="990"/>
      </w:tabs>
      <w:spacing w:before="240" w:after="120" w:line="240" w:lineRule="atLeast"/>
      <w:outlineLvl w:val="3"/>
    </w:pPr>
    <w:rPr>
      <w:bCs/>
    </w:rPr>
  </w:style>
  <w:style w:type="paragraph" w:styleId="Heading5">
    <w:name w:val="heading 5"/>
    <w:basedOn w:val="Heading4"/>
    <w:next w:val="Normal"/>
    <w:autoRedefine/>
    <w:rsid w:val="00F94C69"/>
    <w:pPr>
      <w:numPr>
        <w:ilvl w:val="6"/>
      </w:numPr>
      <w:tabs>
        <w:tab w:val="left" w:pos="1350"/>
        <w:tab w:val="left" w:pos="1620"/>
      </w:tabs>
      <w:outlineLvl w:val="4"/>
    </w:pPr>
  </w:style>
  <w:style w:type="paragraph" w:styleId="Heading6">
    <w:name w:val="heading 6"/>
    <w:aliases w:val="Heading,Appendix 1,h6,h61"/>
    <w:basedOn w:val="Heading2"/>
    <w:next w:val="Normal"/>
    <w:autoRedefine/>
    <w:rsid w:val="00F94C69"/>
    <w:pPr>
      <w:pageBreakBefore/>
      <w:numPr>
        <w:ilvl w:val="5"/>
      </w:numPr>
      <w:tabs>
        <w:tab w:val="left" w:pos="504"/>
      </w:tabs>
      <w:spacing w:before="0"/>
      <w:outlineLvl w:val="5"/>
    </w:pPr>
  </w:style>
  <w:style w:type="paragraph" w:styleId="Heading7">
    <w:name w:val="heading 7"/>
    <w:aliases w:val="Appendix2,h7,h71"/>
    <w:basedOn w:val="Heading2"/>
    <w:next w:val="Normal"/>
    <w:rsid w:val="00F94C69"/>
    <w:pPr>
      <w:numPr>
        <w:ilvl w:val="6"/>
      </w:numPr>
      <w:tabs>
        <w:tab w:val="clear" w:pos="461"/>
        <w:tab w:val="left" w:pos="504"/>
        <w:tab w:val="left" w:pos="576"/>
      </w:tabs>
      <w:spacing w:before="180"/>
      <w:outlineLvl w:val="6"/>
    </w:pPr>
  </w:style>
  <w:style w:type="paragraph" w:styleId="Heading8">
    <w:name w:val="heading 8"/>
    <w:aliases w:val="Appendix 3"/>
    <w:basedOn w:val="Heading7"/>
    <w:next w:val="Normal"/>
    <w:rsid w:val="00F94C69"/>
    <w:pPr>
      <w:numPr>
        <w:ilvl w:val="7"/>
      </w:numPr>
      <w:tabs>
        <w:tab w:val="clear" w:pos="504"/>
        <w:tab w:val="clear" w:pos="576"/>
        <w:tab w:val="left" w:pos="691"/>
        <w:tab w:val="left" w:pos="993"/>
      </w:tabs>
      <w:outlineLvl w:val="7"/>
    </w:pPr>
  </w:style>
  <w:style w:type="paragraph" w:styleId="Heading9">
    <w:name w:val="heading 9"/>
    <w:aliases w:val="Appendix 4,h9,h91"/>
    <w:basedOn w:val="Heading8"/>
    <w:next w:val="Normal"/>
    <w:rsid w:val="00F94C69"/>
    <w:pPr>
      <w:numPr>
        <w:ilvl w:val="8"/>
      </w:numPr>
      <w:tabs>
        <w:tab w:val="clear" w:pos="691"/>
        <w:tab w:val="clear" w:pos="993"/>
        <w:tab w:val="left" w:pos="864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F94C69"/>
    <w:pPr>
      <w:tabs>
        <w:tab w:val="left" w:pos="180"/>
        <w:tab w:val="right" w:leader="dot" w:pos="9360"/>
      </w:tabs>
      <w:contextualSpacing/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F94C69"/>
    <w:pPr>
      <w:tabs>
        <w:tab w:val="left" w:pos="360"/>
        <w:tab w:val="right" w:leader="dot" w:pos="9360"/>
      </w:tabs>
      <w:contextualSpacing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F94C69"/>
    <w:pPr>
      <w:tabs>
        <w:tab w:val="left" w:pos="630"/>
        <w:tab w:val="right" w:leader="dot" w:pos="9360"/>
      </w:tabs>
      <w:contextualSpacing/>
    </w:pPr>
    <w:rPr>
      <w:noProof/>
    </w:rPr>
  </w:style>
  <w:style w:type="paragraph" w:styleId="TOC4">
    <w:name w:val="toc 4"/>
    <w:basedOn w:val="Normal"/>
    <w:next w:val="Normal"/>
    <w:autoRedefine/>
    <w:semiHidden/>
    <w:rsid w:val="00F94C69"/>
    <w:pPr>
      <w:tabs>
        <w:tab w:val="left" w:pos="1170"/>
        <w:tab w:val="left" w:pos="1200"/>
        <w:tab w:val="decimal" w:pos="1260"/>
        <w:tab w:val="left" w:pos="1530"/>
        <w:tab w:val="right" w:leader="dot" w:pos="9360"/>
      </w:tabs>
      <w:contextualSpacing/>
    </w:pPr>
    <w:rPr>
      <w:noProof/>
    </w:rPr>
  </w:style>
  <w:style w:type="paragraph" w:styleId="TOC5">
    <w:name w:val="toc 5"/>
    <w:basedOn w:val="Normal"/>
    <w:next w:val="Normal"/>
    <w:autoRedefine/>
    <w:semiHidden/>
    <w:rsid w:val="00F94C69"/>
    <w:pPr>
      <w:tabs>
        <w:tab w:val="left" w:pos="1350"/>
        <w:tab w:val="right" w:leader="dot" w:pos="9360"/>
      </w:tabs>
      <w:contextualSpacing/>
    </w:pPr>
    <w:rPr>
      <w:noProof/>
    </w:rPr>
  </w:style>
  <w:style w:type="paragraph" w:styleId="TOC6">
    <w:name w:val="toc 6"/>
    <w:basedOn w:val="Normal"/>
    <w:next w:val="Normal"/>
    <w:autoRedefine/>
    <w:semiHidden/>
    <w:rsid w:val="00F94C69"/>
    <w:pPr>
      <w:tabs>
        <w:tab w:val="left" w:pos="450"/>
        <w:tab w:val="right" w:leader="dot" w:pos="9360"/>
      </w:tabs>
      <w:contextualSpacing/>
    </w:pPr>
    <w:rPr>
      <w:noProof/>
    </w:rPr>
  </w:style>
  <w:style w:type="paragraph" w:styleId="TOC7">
    <w:name w:val="toc 7"/>
    <w:basedOn w:val="Normal"/>
    <w:next w:val="Normal"/>
    <w:semiHidden/>
    <w:rsid w:val="00F94C69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semiHidden/>
    <w:rsid w:val="00F94C69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94C69"/>
    <w:pPr>
      <w:ind w:left="1920"/>
    </w:pPr>
    <w:rPr>
      <w:sz w:val="18"/>
      <w:szCs w:val="18"/>
    </w:rPr>
  </w:style>
  <w:style w:type="paragraph" w:styleId="Footer">
    <w:name w:val="footer"/>
    <w:aliases w:val="Footer Char"/>
    <w:basedOn w:val="Normal"/>
    <w:link w:val="FooterChar1"/>
    <w:autoRedefine/>
    <w:uiPriority w:val="99"/>
    <w:rsid w:val="00F94C69"/>
    <w:pPr>
      <w:framePr w:wrap="notBeside" w:vAnchor="text" w:hAnchor="text" w:y="1"/>
      <w:tabs>
        <w:tab w:val="center" w:pos="4500"/>
        <w:tab w:val="right" w:pos="9360"/>
        <w:tab w:val="left" w:pos="11520"/>
      </w:tabs>
      <w:spacing w:before="40" w:after="40"/>
    </w:pPr>
    <w:rPr>
      <w:sz w:val="16"/>
      <w:szCs w:val="16"/>
      <w:lang w:val="fr-FR"/>
    </w:rPr>
  </w:style>
  <w:style w:type="paragraph" w:styleId="Header">
    <w:name w:val="header"/>
    <w:basedOn w:val="Normal"/>
    <w:link w:val="HeaderChar"/>
    <w:autoRedefine/>
    <w:uiPriority w:val="99"/>
    <w:rsid w:val="00F94C69"/>
    <w:pPr>
      <w:tabs>
        <w:tab w:val="left" w:pos="3751"/>
      </w:tabs>
      <w:spacing w:before="40" w:after="40"/>
      <w:jc w:val="right"/>
    </w:pPr>
    <w:rPr>
      <w:rFonts w:cs="Helvetica"/>
      <w:color w:val="000000"/>
      <w:sz w:val="16"/>
      <w:szCs w:val="16"/>
    </w:rPr>
  </w:style>
  <w:style w:type="paragraph" w:styleId="Title">
    <w:name w:val="Title"/>
    <w:basedOn w:val="Body"/>
    <w:autoRedefine/>
    <w:qFormat/>
    <w:rsid w:val="00F94C69"/>
    <w:pPr>
      <w:tabs>
        <w:tab w:val="left" w:pos="1728"/>
        <w:tab w:val="left" w:pos="7118"/>
      </w:tabs>
      <w:spacing w:before="120" w:after="120"/>
    </w:pPr>
    <w:rPr>
      <w:bCs/>
      <w:color w:val="0095D6"/>
      <w:sz w:val="36"/>
      <w:szCs w:val="48"/>
      <w:lang w:val="fr-FR"/>
    </w:rPr>
  </w:style>
  <w:style w:type="paragraph" w:customStyle="1" w:styleId="Titlesub">
    <w:name w:val="Title sub"/>
    <w:basedOn w:val="Title"/>
    <w:rsid w:val="00F94C69"/>
    <w:pPr>
      <w:spacing w:before="480" w:after="2640"/>
    </w:pPr>
    <w:rPr>
      <w:szCs w:val="36"/>
    </w:rPr>
  </w:style>
  <w:style w:type="paragraph" w:customStyle="1" w:styleId="Titlesub-sub">
    <w:name w:val="Title sub-sub"/>
    <w:basedOn w:val="Titlesub"/>
    <w:link w:val="Titlesub-subChar"/>
    <w:autoRedefine/>
    <w:rsid w:val="00F94C69"/>
    <w:pPr>
      <w:spacing w:before="120" w:after="0"/>
    </w:pPr>
    <w:rPr>
      <w:b/>
      <w:bCs w:val="0"/>
      <w:sz w:val="24"/>
      <w:szCs w:val="24"/>
    </w:rPr>
  </w:style>
  <w:style w:type="character" w:styleId="CommentReference">
    <w:name w:val="annotation reference"/>
    <w:basedOn w:val="DefaultParagraphFont"/>
    <w:semiHidden/>
    <w:rsid w:val="00F94C69"/>
    <w:rPr>
      <w:sz w:val="16"/>
      <w:szCs w:val="16"/>
    </w:rPr>
  </w:style>
  <w:style w:type="paragraph" w:customStyle="1" w:styleId="2Bullet">
    <w:name w:val="2 Bullet"/>
    <w:basedOn w:val="Normal"/>
    <w:rsid w:val="00F94C69"/>
    <w:pPr>
      <w:numPr>
        <w:numId w:val="6"/>
      </w:numPr>
      <w:tabs>
        <w:tab w:val="left" w:pos="567"/>
      </w:tabs>
    </w:pPr>
  </w:style>
  <w:style w:type="paragraph" w:customStyle="1" w:styleId="Heading1newslide">
    <w:name w:val="Heading 1 new slide"/>
    <w:basedOn w:val="Normal"/>
    <w:next w:val="Normal"/>
    <w:autoRedefine/>
    <w:rsid w:val="00F94C69"/>
    <w:pPr>
      <w:keepNext/>
      <w:pageBreakBefore/>
      <w:spacing w:after="240"/>
      <w:outlineLvl w:val="0"/>
    </w:pPr>
    <w:rPr>
      <w:b/>
      <w:bCs/>
      <w:kern w:val="28"/>
      <w:sz w:val="28"/>
      <w:szCs w:val="28"/>
    </w:rPr>
  </w:style>
  <w:style w:type="paragraph" w:customStyle="1" w:styleId="3Bullet">
    <w:name w:val="3 Bullet"/>
    <w:basedOn w:val="Normal"/>
    <w:autoRedefine/>
    <w:rsid w:val="00F94C69"/>
    <w:pPr>
      <w:numPr>
        <w:numId w:val="7"/>
      </w:numPr>
      <w:tabs>
        <w:tab w:val="clear" w:pos="2574"/>
        <w:tab w:val="left" w:pos="851"/>
        <w:tab w:val="num" w:pos="1350"/>
      </w:tabs>
    </w:pPr>
  </w:style>
  <w:style w:type="paragraph" w:customStyle="1" w:styleId="PictureTitle">
    <w:name w:val="Picture Title"/>
    <w:basedOn w:val="Normal"/>
    <w:next w:val="Normal"/>
    <w:autoRedefine/>
    <w:qFormat/>
    <w:rsid w:val="00F94C69"/>
    <w:pPr>
      <w:keepLines/>
      <w:spacing w:after="240"/>
      <w:jc w:val="center"/>
    </w:pPr>
    <w:rPr>
      <w:i/>
      <w:iCs/>
      <w:kern w:val="28"/>
      <w:szCs w:val="20"/>
    </w:rPr>
  </w:style>
  <w:style w:type="paragraph" w:customStyle="1" w:styleId="Normalbold">
    <w:name w:val="Normal bold"/>
    <w:basedOn w:val="Normal"/>
    <w:autoRedefine/>
    <w:rsid w:val="00F94C69"/>
    <w:rPr>
      <w:b/>
      <w:bCs/>
    </w:rPr>
  </w:style>
  <w:style w:type="paragraph" w:styleId="CommentText">
    <w:name w:val="annotation text"/>
    <w:basedOn w:val="Normal"/>
    <w:link w:val="CommentTextChar"/>
    <w:semiHidden/>
    <w:rsid w:val="00F94C69"/>
    <w:rPr>
      <w:szCs w:val="20"/>
    </w:rPr>
  </w:style>
  <w:style w:type="paragraph" w:customStyle="1" w:styleId="Footnote">
    <w:name w:val="Footnote"/>
    <w:basedOn w:val="Footer"/>
    <w:rsid w:val="00F94C69"/>
    <w:pPr>
      <w:framePr w:wrap="notBeside"/>
    </w:pPr>
  </w:style>
  <w:style w:type="character" w:styleId="Hyperlink">
    <w:name w:val="Hyperlink"/>
    <w:basedOn w:val="DefaultParagraphFont"/>
    <w:uiPriority w:val="99"/>
    <w:qFormat/>
    <w:rsid w:val="00F94C69"/>
    <w:rPr>
      <w:rFonts w:ascii="Arial" w:hAnsi="Arial"/>
      <w:color w:val="0000FF"/>
      <w:u w:val="single"/>
    </w:rPr>
  </w:style>
  <w:style w:type="character" w:customStyle="1" w:styleId="Heading5Char">
    <w:name w:val="Heading 5 Char"/>
    <w:basedOn w:val="DefaultParagraphFont"/>
    <w:rsid w:val="00F94C69"/>
    <w:rPr>
      <w:rFonts w:ascii="Arial" w:hAnsi="Arial"/>
      <w:b/>
      <w:bCs/>
      <w:noProof w:val="0"/>
      <w:sz w:val="24"/>
      <w:szCs w:val="24"/>
      <w:lang w:val="en-US" w:eastAsia="en-US" w:bidi="ar-SA"/>
    </w:rPr>
  </w:style>
  <w:style w:type="paragraph" w:customStyle="1" w:styleId="1Bullet">
    <w:name w:val="1 Bullet"/>
    <w:basedOn w:val="Normal"/>
    <w:autoRedefine/>
    <w:rsid w:val="00F94C69"/>
    <w:pPr>
      <w:numPr>
        <w:numId w:val="5"/>
      </w:numPr>
      <w:tabs>
        <w:tab w:val="clear" w:pos="360"/>
        <w:tab w:val="left" w:pos="284"/>
      </w:tabs>
    </w:pPr>
  </w:style>
  <w:style w:type="paragraph" w:customStyle="1" w:styleId="TableofContents">
    <w:name w:val="Table of Contents"/>
    <w:basedOn w:val="Normal"/>
    <w:rsid w:val="00F94C69"/>
    <w:pPr>
      <w:spacing w:after="240"/>
    </w:pPr>
    <w:rPr>
      <w:b/>
      <w:bCs/>
      <w:sz w:val="28"/>
      <w:szCs w:val="28"/>
    </w:rPr>
  </w:style>
  <w:style w:type="character" w:styleId="FootnoteReference">
    <w:name w:val="footnote reference"/>
    <w:basedOn w:val="DefaultParagraphFont"/>
    <w:semiHidden/>
    <w:rsid w:val="00F94C69"/>
    <w:rPr>
      <w:vertAlign w:val="superscript"/>
    </w:rPr>
  </w:style>
  <w:style w:type="character" w:customStyle="1" w:styleId="Heading2Char">
    <w:name w:val="Heading 2 Char"/>
    <w:basedOn w:val="DefaultParagraphFont"/>
    <w:rsid w:val="00F94C69"/>
    <w:rPr>
      <w:rFonts w:ascii="Arial" w:hAnsi="Arial"/>
      <w:b/>
      <w:bCs/>
      <w:noProof w:val="0"/>
      <w:color w:val="000000"/>
      <w:sz w:val="24"/>
      <w:szCs w:val="24"/>
      <w:lang w:val="en-US" w:eastAsia="en-US" w:bidi="ar-SA"/>
    </w:rPr>
  </w:style>
  <w:style w:type="paragraph" w:customStyle="1" w:styleId="Style1">
    <w:name w:val="Style1"/>
    <w:basedOn w:val="Normal"/>
    <w:rsid w:val="00F94C69"/>
    <w:pPr>
      <w:spacing w:line="120" w:lineRule="exact"/>
    </w:pPr>
    <w:rPr>
      <w:szCs w:val="20"/>
      <w:lang w:val="en-US"/>
    </w:rPr>
  </w:style>
  <w:style w:type="paragraph" w:customStyle="1" w:styleId="Code">
    <w:name w:val="Code"/>
    <w:basedOn w:val="Normal"/>
    <w:rsid w:val="00F94C69"/>
    <w:pPr>
      <w:tabs>
        <w:tab w:val="left" w:pos="6885"/>
      </w:tabs>
    </w:pPr>
    <w:rPr>
      <w:rFonts w:ascii="Courier New" w:hAnsi="Courier New"/>
    </w:rPr>
  </w:style>
  <w:style w:type="paragraph" w:customStyle="1" w:styleId="Author">
    <w:name w:val="Author"/>
    <w:basedOn w:val="Titlesub-sub"/>
    <w:next w:val="Titlesub-sub"/>
    <w:autoRedefine/>
    <w:rsid w:val="00F94C69"/>
    <w:pPr>
      <w:spacing w:after="840"/>
    </w:pPr>
    <w:rPr>
      <w:b w:val="0"/>
      <w:sz w:val="28"/>
      <w:lang w:val="en-US"/>
    </w:rPr>
  </w:style>
  <w:style w:type="paragraph" w:customStyle="1" w:styleId="Heading2nopagebreak">
    <w:name w:val="Heading 2 no page break"/>
    <w:basedOn w:val="Heading2"/>
    <w:rsid w:val="00F94C69"/>
  </w:style>
  <w:style w:type="character" w:styleId="PageNumber">
    <w:name w:val="page number"/>
    <w:basedOn w:val="DefaultParagraphFont"/>
    <w:rsid w:val="00F94C69"/>
  </w:style>
  <w:style w:type="character" w:customStyle="1" w:styleId="FooterChar1">
    <w:name w:val="Footer Char1"/>
    <w:aliases w:val="Footer Char Char"/>
    <w:basedOn w:val="DefaultParagraphFont"/>
    <w:link w:val="Footer"/>
    <w:uiPriority w:val="99"/>
    <w:rsid w:val="00F94C69"/>
    <w:rPr>
      <w:rFonts w:ascii="Verdana" w:hAnsi="Verdana" w:cs="Arial"/>
      <w:color w:val="5A5A5A"/>
      <w:sz w:val="16"/>
      <w:szCs w:val="16"/>
      <w:lang w:val="fr-FR"/>
    </w:rPr>
  </w:style>
  <w:style w:type="paragraph" w:customStyle="1" w:styleId="Footer-bordered">
    <w:name w:val="Footer - bordered"/>
    <w:basedOn w:val="Footer"/>
    <w:rsid w:val="00F94C69"/>
    <w:pPr>
      <w:framePr w:wrap="notBeside"/>
      <w:pBdr>
        <w:top w:val="single" w:sz="6" w:space="1" w:color="auto"/>
      </w:pBdr>
    </w:pPr>
  </w:style>
  <w:style w:type="paragraph" w:customStyle="1" w:styleId="Header-bordered">
    <w:name w:val="Header - bordered"/>
    <w:basedOn w:val="Header"/>
    <w:rsid w:val="00F94C69"/>
    <w:pPr>
      <w:pBdr>
        <w:top w:val="single" w:sz="6" w:space="1" w:color="auto"/>
        <w:bottom w:val="single" w:sz="6" w:space="1" w:color="auto"/>
      </w:pBdr>
    </w:pPr>
  </w:style>
  <w:style w:type="paragraph" w:styleId="BodyText">
    <w:name w:val="Body Text"/>
    <w:basedOn w:val="Normal"/>
    <w:link w:val="BodyTextChar"/>
    <w:rsid w:val="00F94C69"/>
    <w:pPr>
      <w:keepLines/>
      <w:spacing w:after="120" w:line="240" w:lineRule="atLeast"/>
      <w:ind w:left="720"/>
    </w:pPr>
    <w:rPr>
      <w:rFonts w:cs="Times New Roman"/>
      <w:szCs w:val="20"/>
      <w:lang w:val="en-US"/>
    </w:rPr>
  </w:style>
  <w:style w:type="paragraph" w:customStyle="1" w:styleId="InfoBlue">
    <w:name w:val="InfoBlue"/>
    <w:basedOn w:val="Normal"/>
    <w:next w:val="BodyText"/>
    <w:link w:val="InfoBlueChar"/>
    <w:rsid w:val="00F94C69"/>
    <w:pPr>
      <w:spacing w:after="120" w:line="240" w:lineRule="atLeast"/>
      <w:ind w:left="720"/>
    </w:pPr>
    <w:rPr>
      <w:rFonts w:ascii="Times New Roman" w:hAnsi="Times New Roman" w:cs="Times New Roman"/>
      <w:i/>
      <w:color w:val="0000FF"/>
      <w:szCs w:val="20"/>
      <w:lang w:val="en-US"/>
    </w:rPr>
  </w:style>
  <w:style w:type="table" w:styleId="TableGrid">
    <w:name w:val="Table Grid"/>
    <w:basedOn w:val="TableNormal"/>
    <w:rsid w:val="00F94C6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F94C69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styleId="MessageHeader">
    <w:name w:val="Message Header"/>
    <w:basedOn w:val="BodyText"/>
    <w:rsid w:val="00F94C69"/>
    <w:pPr>
      <w:spacing w:after="40" w:line="140" w:lineRule="atLeast"/>
      <w:ind w:left="360"/>
    </w:pPr>
    <w:rPr>
      <w:rFonts w:ascii="Garamond" w:hAnsi="Garamond"/>
      <w:spacing w:val="-5"/>
    </w:rPr>
  </w:style>
  <w:style w:type="paragraph" w:customStyle="1" w:styleId="MessageHeaderFirst">
    <w:name w:val="Message Header First"/>
    <w:basedOn w:val="MessageHeader"/>
    <w:next w:val="MessageHeader"/>
    <w:rsid w:val="00F94C69"/>
  </w:style>
  <w:style w:type="paragraph" w:customStyle="1" w:styleId="MessageHeaderLabel">
    <w:name w:val="Message Header Label"/>
    <w:basedOn w:val="MessageHeader"/>
    <w:next w:val="MessageHeader"/>
    <w:rsid w:val="00F94C69"/>
    <w:pPr>
      <w:spacing w:before="40" w:after="0"/>
      <w:ind w:left="0"/>
    </w:pPr>
    <w:rPr>
      <w:caps/>
      <w:spacing w:val="6"/>
      <w:position w:val="6"/>
      <w:sz w:val="14"/>
    </w:rPr>
  </w:style>
  <w:style w:type="character" w:styleId="Emphasis">
    <w:name w:val="Emphasis"/>
    <w:qFormat/>
    <w:rsid w:val="00F94C69"/>
    <w:rPr>
      <w:caps/>
      <w:spacing w:val="10"/>
      <w:sz w:val="16"/>
    </w:rPr>
  </w:style>
  <w:style w:type="paragraph" w:customStyle="1" w:styleId="MessageHeaderLast">
    <w:name w:val="Message Header Last"/>
    <w:basedOn w:val="MessageHeader"/>
    <w:next w:val="BodyText"/>
    <w:rsid w:val="00F94C69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customStyle="1" w:styleId="Style2">
    <w:name w:val="Style2"/>
    <w:basedOn w:val="Normal"/>
    <w:rsid w:val="00F94C69"/>
    <w:pPr>
      <w:spacing w:line="120" w:lineRule="exact"/>
    </w:pPr>
    <w:rPr>
      <w:szCs w:val="20"/>
      <w:lang w:val="en-US"/>
    </w:rPr>
  </w:style>
  <w:style w:type="paragraph" w:styleId="CommentSubject">
    <w:name w:val="annotation subject"/>
    <w:basedOn w:val="CommentText"/>
    <w:next w:val="CommentText"/>
    <w:semiHidden/>
    <w:rsid w:val="00F94C69"/>
    <w:rPr>
      <w:b/>
      <w:bCs/>
    </w:rPr>
  </w:style>
  <w:style w:type="paragraph" w:styleId="BalloonText">
    <w:name w:val="Balloon Text"/>
    <w:basedOn w:val="Normal"/>
    <w:semiHidden/>
    <w:rsid w:val="00F94C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F94C69"/>
    <w:pPr>
      <w:jc w:val="center"/>
    </w:pPr>
    <w:rPr>
      <w:bCs/>
      <w:i/>
      <w:sz w:val="16"/>
      <w:szCs w:val="20"/>
    </w:rPr>
  </w:style>
  <w:style w:type="character" w:customStyle="1" w:styleId="InfoBlueChar">
    <w:name w:val="InfoBlue Char"/>
    <w:basedOn w:val="DefaultParagraphFont"/>
    <w:link w:val="InfoBlue"/>
    <w:rsid w:val="00F94C69"/>
    <w:rPr>
      <w:i/>
      <w:color w:val="0000FF"/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F94C69"/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94C69"/>
    <w:rPr>
      <w:rFonts w:ascii="Consolas" w:eastAsia="Calibri" w:hAnsi="Consolas"/>
      <w:color w:val="5A5A5A"/>
      <w:sz w:val="21"/>
      <w:szCs w:val="21"/>
    </w:rPr>
  </w:style>
  <w:style w:type="paragraph" w:customStyle="1" w:styleId="Body">
    <w:name w:val="Body"/>
    <w:basedOn w:val="Normal"/>
    <w:link w:val="BodyChar"/>
    <w:qFormat/>
    <w:rsid w:val="00F94C69"/>
    <w:pPr>
      <w:spacing w:before="0" w:line="240" w:lineRule="auto"/>
    </w:pPr>
    <w:rPr>
      <w:sz w:val="18"/>
      <w:szCs w:val="20"/>
      <w:lang w:val="en-US"/>
    </w:rPr>
  </w:style>
  <w:style w:type="character" w:customStyle="1" w:styleId="BodyChar">
    <w:name w:val="Body Char"/>
    <w:basedOn w:val="DefaultParagraphFont"/>
    <w:link w:val="Body"/>
    <w:rsid w:val="00F94C69"/>
    <w:rPr>
      <w:rFonts w:ascii="Verdana" w:hAnsi="Verdana" w:cs="Arial"/>
      <w:color w:val="5A5A5A"/>
      <w:sz w:val="18"/>
    </w:rPr>
  </w:style>
  <w:style w:type="character" w:customStyle="1" w:styleId="Titlesub-subChar">
    <w:name w:val="Title sub-sub Char"/>
    <w:basedOn w:val="DefaultParagraphFont"/>
    <w:link w:val="Titlesub-sub"/>
    <w:rsid w:val="00F94C69"/>
    <w:rPr>
      <w:rFonts w:ascii="Verdana" w:hAnsi="Verdana" w:cs="Arial"/>
      <w:b/>
      <w:color w:val="0095D6"/>
      <w:sz w:val="24"/>
      <w:szCs w:val="24"/>
      <w:lang w:val="fr-FR"/>
    </w:rPr>
  </w:style>
  <w:style w:type="character" w:styleId="PlaceholderText">
    <w:name w:val="Placeholder Text"/>
    <w:basedOn w:val="DefaultParagraphFont"/>
    <w:uiPriority w:val="99"/>
    <w:semiHidden/>
    <w:rsid w:val="00F94C69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C69"/>
    <w:pPr>
      <w:keepLines/>
      <w:spacing w:line="260" w:lineRule="exac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numbering" w:customStyle="1" w:styleId="OutlinedList">
    <w:name w:val="Outlined List"/>
    <w:basedOn w:val="NoList"/>
    <w:rsid w:val="00F94C69"/>
    <w:pPr>
      <w:numPr>
        <w:numId w:val="11"/>
      </w:numPr>
    </w:pPr>
  </w:style>
  <w:style w:type="table" w:styleId="TableGrid7">
    <w:name w:val="Table Grid 7"/>
    <w:basedOn w:val="TableNormal"/>
    <w:rsid w:val="00F94C69"/>
    <w:pPr>
      <w:widowControl w:val="0"/>
      <w:spacing w:before="60" w:after="60" w:line="240" w:lineRule="auto"/>
    </w:pPr>
    <w:rPr>
      <w:rFonts w:ascii="Arial" w:hAnsi="Arial"/>
      <w:bCs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 w:val="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auto"/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single" w:sz="4" w:space="0" w:color="auto"/>
          <w:tr2bl w:val="nil"/>
        </w:tcBorders>
        <w:shd w:val="clear" w:color="auto" w:fill="C0C0C0"/>
      </w:tcPr>
    </w:tblStylePr>
    <w:tblStylePr w:type="swCell">
      <w:rPr>
        <w:b/>
      </w:rPr>
    </w:tblStylePr>
  </w:style>
  <w:style w:type="table" w:styleId="TableList3">
    <w:name w:val="Table List 3"/>
    <w:basedOn w:val="TableNormal"/>
    <w:rsid w:val="00F94C6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link w:val="ListParagraphChar"/>
    <w:autoRedefine/>
    <w:uiPriority w:val="34"/>
    <w:qFormat/>
    <w:rsid w:val="00BB5D5B"/>
    <w:pPr>
      <w:widowControl w:val="0"/>
      <w:numPr>
        <w:numId w:val="30"/>
      </w:numPr>
      <w:spacing w:before="60" w:after="60" w:line="240" w:lineRule="auto"/>
      <w:contextualSpacing/>
    </w:pPr>
    <w:rPr>
      <w:rFonts w:cs="Times New Roman"/>
      <w:color w:val="595959" w:themeColor="text1" w:themeTint="A6"/>
      <w:szCs w:val="22"/>
      <w:lang w:val="en-US"/>
    </w:rPr>
  </w:style>
  <w:style w:type="paragraph" w:styleId="Subtitle">
    <w:name w:val="Subtitle"/>
    <w:aliases w:val="Table heading"/>
    <w:basedOn w:val="Body"/>
    <w:next w:val="Normal"/>
    <w:link w:val="SubtitleChar"/>
    <w:autoRedefine/>
    <w:qFormat/>
    <w:rsid w:val="00F94C69"/>
    <w:pPr>
      <w:widowControl w:val="0"/>
      <w:numPr>
        <w:ilvl w:val="1"/>
      </w:numPr>
      <w:spacing w:line="240" w:lineRule="atLeast"/>
    </w:pPr>
    <w:rPr>
      <w:rFonts w:eastAsiaTheme="majorEastAsia" w:cstheme="majorBidi"/>
      <w:iCs/>
      <w:color w:val="FFFFFF" w:themeColor="background1"/>
      <w:spacing w:val="15"/>
    </w:rPr>
  </w:style>
  <w:style w:type="character" w:customStyle="1" w:styleId="SubtitleChar">
    <w:name w:val="Subtitle Char"/>
    <w:aliases w:val="Table heading Char"/>
    <w:basedOn w:val="DefaultParagraphFont"/>
    <w:link w:val="Subtitle"/>
    <w:rsid w:val="00F94C69"/>
    <w:rPr>
      <w:rFonts w:ascii="Verdana" w:eastAsiaTheme="majorEastAsia" w:hAnsi="Verdana" w:cstheme="majorBidi"/>
      <w:iCs/>
      <w:color w:val="FFFFFF" w:themeColor="background1"/>
      <w:spacing w:val="15"/>
      <w:sz w:val="18"/>
    </w:rPr>
  </w:style>
  <w:style w:type="character" w:customStyle="1" w:styleId="FootnoteChar">
    <w:name w:val="Footnote Char"/>
    <w:basedOn w:val="DefaultParagraphFont"/>
    <w:rsid w:val="00F94C69"/>
    <w:rPr>
      <w:sz w:val="20"/>
    </w:rPr>
  </w:style>
  <w:style w:type="numbering" w:customStyle="1" w:styleId="BulletListLevel2">
    <w:name w:val="Bullet List Level 2"/>
    <w:basedOn w:val="NoList"/>
    <w:rsid w:val="00F94C69"/>
    <w:pPr>
      <w:numPr>
        <w:numId w:val="8"/>
      </w:numPr>
    </w:pPr>
  </w:style>
  <w:style w:type="paragraph" w:customStyle="1" w:styleId="ParagraphLevel1">
    <w:name w:val="Paragraph Level 1"/>
    <w:basedOn w:val="Normal"/>
    <w:qFormat/>
    <w:rsid w:val="00F94C69"/>
    <w:pPr>
      <w:spacing w:after="120" w:line="240" w:lineRule="auto"/>
      <w:ind w:left="432"/>
      <w:jc w:val="both"/>
    </w:pPr>
    <w:rPr>
      <w:color w:val="595959" w:themeColor="text1" w:themeTint="A6"/>
      <w:sz w:val="18"/>
      <w:szCs w:val="20"/>
      <w:lang w:eastAsia="en-GB"/>
    </w:rPr>
  </w:style>
  <w:style w:type="paragraph" w:customStyle="1" w:styleId="ParagraphLevel2">
    <w:name w:val="Paragraph Level 2"/>
    <w:basedOn w:val="Normal"/>
    <w:link w:val="ParagraphLevel2Char"/>
    <w:qFormat/>
    <w:rsid w:val="00F94C69"/>
    <w:pPr>
      <w:spacing w:after="120" w:line="240" w:lineRule="auto"/>
      <w:ind w:left="1008"/>
    </w:pPr>
    <w:rPr>
      <w:color w:val="595959" w:themeColor="text1" w:themeTint="A6"/>
      <w:sz w:val="18"/>
      <w:szCs w:val="20"/>
      <w:lang w:eastAsia="en-GB"/>
    </w:rPr>
  </w:style>
  <w:style w:type="character" w:customStyle="1" w:styleId="ParagraphLevel2Char">
    <w:name w:val="Paragraph Level 2 Char"/>
    <w:basedOn w:val="DefaultParagraphFont"/>
    <w:link w:val="ParagraphLevel2"/>
    <w:rsid w:val="00F94C69"/>
    <w:rPr>
      <w:rFonts w:ascii="Verdana" w:hAnsi="Verdana" w:cs="Arial"/>
      <w:color w:val="595959" w:themeColor="text1" w:themeTint="A6"/>
      <w:sz w:val="18"/>
      <w:lang w:val="en-GB" w:eastAsia="en-GB"/>
    </w:rPr>
  </w:style>
  <w:style w:type="paragraph" w:customStyle="1" w:styleId="PargraphLevelBulletListIdent2">
    <w:name w:val="Pargraph Level Bullet List Ident 2"/>
    <w:basedOn w:val="ParagraphLevel1"/>
    <w:next w:val="ParagraphLevel2"/>
    <w:qFormat/>
    <w:rsid w:val="00F94C69"/>
    <w:pPr>
      <w:numPr>
        <w:numId w:val="12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B5D5B"/>
    <w:rPr>
      <w:rFonts w:ascii="Verdana" w:hAnsi="Verdana"/>
      <w:color w:val="595959" w:themeColor="text1" w:themeTint="A6"/>
      <w:sz w:val="24"/>
      <w:szCs w:val="22"/>
    </w:rPr>
  </w:style>
  <w:style w:type="paragraph" w:customStyle="1" w:styleId="InfoParagraph2">
    <w:name w:val="Info Paragraph 2"/>
    <w:basedOn w:val="InfoBlue"/>
    <w:next w:val="Body"/>
    <w:rsid w:val="00F94C69"/>
    <w:pPr>
      <w:widowControl w:val="0"/>
      <w:ind w:left="1008"/>
    </w:pPr>
    <w:rPr>
      <w:rFonts w:ascii="Verdana" w:hAnsi="Verdana"/>
      <w:i w:val="0"/>
      <w:color w:val="00B050"/>
      <w:sz w:val="18"/>
      <w:szCs w:val="22"/>
    </w:rPr>
  </w:style>
  <w:style w:type="paragraph" w:customStyle="1" w:styleId="InfoParagraph1">
    <w:name w:val="Info Paragraph 1"/>
    <w:basedOn w:val="InfoBlue"/>
    <w:next w:val="Body"/>
    <w:qFormat/>
    <w:rsid w:val="00F94C69"/>
    <w:pPr>
      <w:widowControl w:val="0"/>
      <w:ind w:left="0"/>
    </w:pPr>
    <w:rPr>
      <w:rFonts w:ascii="Verdana" w:hAnsi="Verdana"/>
      <w:i w:val="0"/>
      <w:color w:val="00B050"/>
      <w:sz w:val="18"/>
      <w:szCs w:val="22"/>
    </w:rPr>
  </w:style>
  <w:style w:type="paragraph" w:customStyle="1" w:styleId="ParagraphLevel3">
    <w:name w:val="Paragraph Level 3"/>
    <w:basedOn w:val="Normal"/>
    <w:qFormat/>
    <w:rsid w:val="00F94C69"/>
    <w:pPr>
      <w:widowControl w:val="0"/>
      <w:spacing w:before="60" w:after="60" w:line="240" w:lineRule="auto"/>
      <w:ind w:left="1728"/>
    </w:pPr>
    <w:rPr>
      <w:rFonts w:cs="Times New Roman"/>
      <w:color w:val="595959" w:themeColor="text1" w:themeTint="A6"/>
      <w:sz w:val="18"/>
      <w:szCs w:val="22"/>
      <w:lang w:val="en-US"/>
    </w:rPr>
  </w:style>
  <w:style w:type="paragraph" w:customStyle="1" w:styleId="ParagraphLevel4">
    <w:name w:val="Paragraph Level 4"/>
    <w:basedOn w:val="Normal"/>
    <w:qFormat/>
    <w:rsid w:val="00F94C69"/>
    <w:pPr>
      <w:widowControl w:val="0"/>
      <w:spacing w:before="60" w:after="60" w:line="240" w:lineRule="auto"/>
      <w:ind w:left="2592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ParagraphLevel5">
    <w:name w:val="Paragraph Level 5"/>
    <w:basedOn w:val="Normal"/>
    <w:qFormat/>
    <w:rsid w:val="00F94C69"/>
    <w:pPr>
      <w:widowControl w:val="0"/>
      <w:spacing w:before="60" w:after="60" w:line="240" w:lineRule="auto"/>
      <w:ind w:left="3600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Codeblock">
    <w:name w:val="Code block"/>
    <w:basedOn w:val="Normal"/>
    <w:qFormat/>
    <w:rsid w:val="00F94C69"/>
    <w:pPr>
      <w:widowControl w:val="0"/>
      <w:shd w:val="pct5" w:color="auto" w:fill="auto"/>
      <w:spacing w:after="120" w:line="240" w:lineRule="auto"/>
      <w:contextualSpacing/>
      <w:jc w:val="both"/>
    </w:pPr>
    <w:rPr>
      <w:rFonts w:ascii="Courier New" w:hAnsi="Courier New"/>
      <w:color w:val="auto"/>
    </w:rPr>
  </w:style>
  <w:style w:type="character" w:customStyle="1" w:styleId="Heading1Char">
    <w:name w:val="Heading 1 Char"/>
    <w:aliases w:val="(I Char,II Char,III) Char,h1 Char,Level 1 Topic Heading Char,H1 Char,h11 Char,Level 1 Topic Heading1 Char,H11 Char,h12 Char,Level 1 Topic Heading2 Char,H12 Char,h13 Char,Level 1 Topic Heading3 Char,H13 Char,h14 Char,H14 Char,h15 Char"/>
    <w:basedOn w:val="DefaultParagraphFont"/>
    <w:link w:val="Heading1"/>
    <w:rsid w:val="00DB326B"/>
    <w:rPr>
      <w:rFonts w:ascii="Verdana" w:hAnsi="Verdana" w:cs="Arial"/>
      <w:bCs/>
      <w:color w:val="7030A0"/>
      <w:kern w:val="28"/>
      <w:sz w:val="32"/>
      <w:szCs w:val="3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94C69"/>
    <w:rPr>
      <w:rFonts w:ascii="Verdana" w:hAnsi="Verdana" w:cs="Helvetica"/>
      <w:color w:val="000000"/>
      <w:sz w:val="16"/>
      <w:szCs w:val="16"/>
      <w:lang w:val="en-GB"/>
    </w:rPr>
  </w:style>
  <w:style w:type="paragraph" w:customStyle="1" w:styleId="Authordoc">
    <w:name w:val="Author doc"/>
    <w:basedOn w:val="Normal"/>
    <w:next w:val="Normal"/>
    <w:qFormat/>
    <w:rsid w:val="00F94C69"/>
    <w:pPr>
      <w:spacing w:line="240" w:lineRule="auto"/>
    </w:pPr>
  </w:style>
  <w:style w:type="paragraph" w:customStyle="1" w:styleId="Tableofcontents0">
    <w:name w:val="Table of contents"/>
    <w:basedOn w:val="Normal"/>
    <w:next w:val="Normal"/>
    <w:qFormat/>
    <w:rsid w:val="00F94C69"/>
    <w:pPr>
      <w:spacing w:before="480" w:after="120" w:line="240" w:lineRule="exact"/>
    </w:pPr>
    <w:rPr>
      <w:color w:val="0095D6"/>
    </w:rPr>
  </w:style>
  <w:style w:type="character" w:customStyle="1" w:styleId="BodyTextChar">
    <w:name w:val="Body Text Char"/>
    <w:basedOn w:val="DefaultParagraphFont"/>
    <w:link w:val="BodyText"/>
    <w:rsid w:val="00F94C69"/>
    <w:rPr>
      <w:rFonts w:ascii="Verdana" w:hAnsi="Verdana"/>
      <w:color w:val="5A5A5A"/>
      <w:sz w:val="24"/>
    </w:rPr>
  </w:style>
  <w:style w:type="character" w:customStyle="1" w:styleId="CommentTextChar">
    <w:name w:val="Comment Text Char"/>
    <w:basedOn w:val="DefaultParagraphFont"/>
    <w:link w:val="CommentText"/>
    <w:semiHidden/>
    <w:rsid w:val="00F94C69"/>
    <w:rPr>
      <w:rFonts w:ascii="Verdana" w:hAnsi="Verdana" w:cs="Arial"/>
      <w:color w:val="5A5A5A"/>
      <w:sz w:val="24"/>
      <w:lang w:val="en-GB"/>
    </w:rPr>
  </w:style>
  <w:style w:type="paragraph" w:customStyle="1" w:styleId="Instructions">
    <w:name w:val="Instructions"/>
    <w:basedOn w:val="Normal"/>
    <w:autoRedefine/>
    <w:rsid w:val="00AD1CAE"/>
    <w:pPr>
      <w:numPr>
        <w:numId w:val="17"/>
      </w:numPr>
      <w:spacing w:before="0" w:line="240" w:lineRule="auto"/>
      <w:jc w:val="both"/>
    </w:pPr>
    <w:rPr>
      <w:rFonts w:cs="Times New Roman"/>
      <w:i/>
      <w:color w:val="0000FF"/>
      <w:lang w:val="en-US"/>
    </w:rPr>
  </w:style>
  <w:style w:type="paragraph" w:customStyle="1" w:styleId="iQuest-body">
    <w:name w:val="iQuest-body"/>
    <w:basedOn w:val="Normal"/>
    <w:link w:val="iQuest-bodyChar"/>
    <w:autoRedefine/>
    <w:qFormat/>
    <w:rsid w:val="000A22B0"/>
    <w:pPr>
      <w:widowControl w:val="0"/>
      <w:spacing w:before="0" w:line="240" w:lineRule="auto"/>
      <w:jc w:val="both"/>
    </w:pPr>
    <w:rPr>
      <w:color w:val="auto"/>
      <w:lang w:val="en-US"/>
    </w:rPr>
  </w:style>
  <w:style w:type="character" w:customStyle="1" w:styleId="iQuest-bodyChar">
    <w:name w:val="iQuest-body Char"/>
    <w:basedOn w:val="DefaultParagraphFont"/>
    <w:link w:val="iQuest-body"/>
    <w:rsid w:val="000A22B0"/>
    <w:rPr>
      <w:rFonts w:ascii="Verdana" w:hAnsi="Verdana" w:cs="Arial"/>
      <w:sz w:val="24"/>
      <w:szCs w:val="24"/>
    </w:rPr>
  </w:style>
  <w:style w:type="paragraph" w:styleId="ListBullet">
    <w:name w:val="List Bullet"/>
    <w:basedOn w:val="Normal"/>
    <w:rsid w:val="000E396A"/>
    <w:pPr>
      <w:tabs>
        <w:tab w:val="num" w:pos="360"/>
      </w:tabs>
      <w:spacing w:before="0" w:line="240" w:lineRule="auto"/>
      <w:ind w:left="360" w:hanging="360"/>
    </w:pPr>
    <w:rPr>
      <w:rFonts w:ascii="Times New Roman" w:hAnsi="Times New Roman" w:cs="Times New Roman"/>
      <w:color w:val="auto"/>
      <w:lang w:val="en-US"/>
    </w:rPr>
  </w:style>
  <w:style w:type="character" w:styleId="FollowedHyperlink">
    <w:name w:val="FollowedHyperlink"/>
    <w:basedOn w:val="DefaultParagraphFont"/>
    <w:semiHidden/>
    <w:unhideWhenUsed/>
    <w:rsid w:val="00B951C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2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ugs.scoalainformala.ro/view.php?id=52320" TargetMode="External"/><Relationship Id="rId18" Type="http://schemas.openxmlformats.org/officeDocument/2006/relationships/hyperlink" Target="https://bugs.scoalainformala.ro/view.php?id=52037" TargetMode="External"/><Relationship Id="rId26" Type="http://schemas.openxmlformats.org/officeDocument/2006/relationships/hyperlink" Target="https://bugs.scoalainformala.ro/view.php?id=52319" TargetMode="External"/><Relationship Id="rId39" Type="http://schemas.openxmlformats.org/officeDocument/2006/relationships/header" Target="header2.xml"/><Relationship Id="rId21" Type="http://schemas.openxmlformats.org/officeDocument/2006/relationships/hyperlink" Target="https://bugs.scoalainformala.ro/view.php?id=52030" TargetMode="External"/><Relationship Id="rId34" Type="http://schemas.openxmlformats.org/officeDocument/2006/relationships/hyperlink" Target="https://bugs.scoalainformala.ro/view.php?id=52319" TargetMode="External"/><Relationship Id="rId42" Type="http://schemas.openxmlformats.org/officeDocument/2006/relationships/header" Target="header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bugs.scoalainformala.ro/view.php?id=52036" TargetMode="External"/><Relationship Id="rId29" Type="http://schemas.openxmlformats.org/officeDocument/2006/relationships/hyperlink" Target="https://bugs.scoalainformala.ro/view.php?id=52032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ugs.scoalainformala.ro/view.php?id=52028" TargetMode="External"/><Relationship Id="rId24" Type="http://schemas.openxmlformats.org/officeDocument/2006/relationships/hyperlink" Target="https://bugs.scoalainformala.ro/view.php?id=52323" TargetMode="External"/><Relationship Id="rId32" Type="http://schemas.openxmlformats.org/officeDocument/2006/relationships/hyperlink" Target="https://bugs.scoalainformala.ro/view.php?id=52036" TargetMode="External"/><Relationship Id="rId37" Type="http://schemas.openxmlformats.org/officeDocument/2006/relationships/hyperlink" Target="https://bugs.scoalainformala.ro/view.php?id=52323" TargetMode="External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bugs.scoalainformala.ro/view.php?id=52321" TargetMode="External"/><Relationship Id="rId23" Type="http://schemas.openxmlformats.org/officeDocument/2006/relationships/hyperlink" Target="https://bugs.scoalainformala.ro/view.php?id=52321" TargetMode="External"/><Relationship Id="rId28" Type="http://schemas.openxmlformats.org/officeDocument/2006/relationships/hyperlink" Target="https://bugs.scoalainformala.ro/view.php?id=52030" TargetMode="External"/><Relationship Id="rId36" Type="http://schemas.openxmlformats.org/officeDocument/2006/relationships/hyperlink" Target="https://bugs.scoalainformala.ro/view.php?id=52321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bugs.scoalainformala.ro/view.php?id=52032" TargetMode="External"/><Relationship Id="rId31" Type="http://schemas.openxmlformats.org/officeDocument/2006/relationships/hyperlink" Target="https://bugs.scoalainformala.ro/view.php?id=52035" TargetMode="External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bugs.scoalainformala.ro/view.php?id=52319" TargetMode="External"/><Relationship Id="rId22" Type="http://schemas.openxmlformats.org/officeDocument/2006/relationships/hyperlink" Target="https://bugs.scoalainformala.ro/view.php?id=52028" TargetMode="External"/><Relationship Id="rId27" Type="http://schemas.openxmlformats.org/officeDocument/2006/relationships/hyperlink" Target="https://bugs.scoalainformala.ro/view.php?id=52028" TargetMode="External"/><Relationship Id="rId30" Type="http://schemas.openxmlformats.org/officeDocument/2006/relationships/hyperlink" Target="https://bugs.scoalainformala.ro/view.php?id=52034" TargetMode="External"/><Relationship Id="rId35" Type="http://schemas.openxmlformats.org/officeDocument/2006/relationships/hyperlink" Target="https://bugs.scoalainformala.ro/view.php?id=52320" TargetMode="External"/><Relationship Id="rId43" Type="http://schemas.openxmlformats.org/officeDocument/2006/relationships/footer" Target="footer3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bugs.scoalainformala.ro/view.php?id=52323" TargetMode="External"/><Relationship Id="rId17" Type="http://schemas.openxmlformats.org/officeDocument/2006/relationships/hyperlink" Target="https://bugs.scoalainformala.ro/view.php?id=52035" TargetMode="External"/><Relationship Id="rId25" Type="http://schemas.openxmlformats.org/officeDocument/2006/relationships/hyperlink" Target="https://bugs.scoalainformala.ro/view.php?id=52320" TargetMode="External"/><Relationship Id="rId33" Type="http://schemas.openxmlformats.org/officeDocument/2006/relationships/hyperlink" Target="https://bugs.scoalainformala.ro/view.php?id=52037" TargetMode="External"/><Relationship Id="rId38" Type="http://schemas.openxmlformats.org/officeDocument/2006/relationships/header" Target="header1.xml"/><Relationship Id="rId20" Type="http://schemas.openxmlformats.org/officeDocument/2006/relationships/hyperlink" Target="https://bugs.scoalainformala.ro/view.php?id=52034" TargetMode="External"/><Relationship Id="rId41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a.lonean\Downloads\Test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584B1BB711034B9D6DC0E992B0D6DD" ma:contentTypeVersion="17" ma:contentTypeDescription="Create a new document." ma:contentTypeScope="" ma:versionID="eee0ec501effe030592620a1c84e2d39">
  <xsd:schema xmlns:xsd="http://www.w3.org/2001/XMLSchema" xmlns:xs="http://www.w3.org/2001/XMLSchema" xmlns:p="http://schemas.microsoft.com/office/2006/metadata/properties" xmlns:ns3="http://schemas.microsoft.com/sharepoint/v4" targetNamespace="http://schemas.microsoft.com/office/2006/metadata/properties" ma:root="true" ma:fieldsID="f626b7d0d694d5716fa87396a54fed95" ns3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 ma:index="8" ma:displayName="Category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5AD147-FFC3-46FC-82F6-5BBCB5D0B8C3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0E2B3834-4307-411D-9D71-604E53E06E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066DF4-64B0-4435-BAFE-A6B772DA97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EB20E48-025D-43D5-8999-A39EED66C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C:\Users\claudia.lonean\Downloads\Test Report Template.dotx</Template>
  <TotalTime>0</TotalTime>
  <Pages>9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 Template</vt:lpstr>
    </vt:vector>
  </TitlesOfParts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</dc:title>
  <dc:subject/>
  <dc:creator/>
  <cp:keywords/>
  <dc:description/>
  <cp:lastModifiedBy/>
  <cp:revision>1</cp:revision>
  <dcterms:created xsi:type="dcterms:W3CDTF">2023-06-19T12:35:00Z</dcterms:created>
  <dcterms:modified xsi:type="dcterms:W3CDTF">2023-06-24T17:16:00Z</dcterms:modified>
  <cp:category>Testing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0x01010067584B1BB711034B9D6DC0E992B0D6DD</vt:lpwstr>
  </property>
</Properties>
</file>